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5B88" w14:textId="0B4253EC" w:rsidR="00BF23A8" w:rsidRDefault="001A1B8E" w:rsidP="00B03116">
      <w:pPr>
        <w:rPr>
          <w:bCs/>
          <w:szCs w:val="24"/>
        </w:rPr>
      </w:pPr>
      <w:r>
        <w:rPr>
          <w:bCs/>
          <w:szCs w:val="24"/>
        </w:rPr>
        <w:t>There is no valid table in this document.</w:t>
      </w:r>
    </w:p>
    <w:p w14:paraId="23D9A613" w14:textId="77777777" w:rsidR="001A1B8E" w:rsidRDefault="001A1B8E" w:rsidP="00B03116">
      <w:pPr>
        <w:rPr>
          <w:bCs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A1B8E" w14:paraId="63C52557" w14:textId="77777777" w:rsidTr="001A1B8E">
        <w:tc>
          <w:tcPr>
            <w:tcW w:w="3256" w:type="dxa"/>
          </w:tcPr>
          <w:p w14:paraId="38A1C699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314CA0E4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284C5CC4" w14:textId="77777777" w:rsidTr="001A1B8E">
        <w:tc>
          <w:tcPr>
            <w:tcW w:w="3256" w:type="dxa"/>
          </w:tcPr>
          <w:p w14:paraId="1D3664A2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4ABF4F27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3C704E56" w14:textId="77777777" w:rsidTr="001A1B8E">
        <w:tc>
          <w:tcPr>
            <w:tcW w:w="3256" w:type="dxa"/>
          </w:tcPr>
          <w:p w14:paraId="148F9DA1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649ED578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5C79F473" w14:textId="77777777" w:rsidTr="001A1B8E">
        <w:tc>
          <w:tcPr>
            <w:tcW w:w="3256" w:type="dxa"/>
          </w:tcPr>
          <w:p w14:paraId="3B7A08BE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53AE3026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5988FA5B" w14:textId="77777777" w:rsidTr="001A1B8E">
        <w:tc>
          <w:tcPr>
            <w:tcW w:w="3256" w:type="dxa"/>
          </w:tcPr>
          <w:p w14:paraId="4DA3C707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1F173CEC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61239CAE" w14:textId="77777777" w:rsidTr="001A1B8E">
        <w:tc>
          <w:tcPr>
            <w:tcW w:w="3256" w:type="dxa"/>
          </w:tcPr>
          <w:p w14:paraId="76F95FFA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57E401BD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201B1F03" w14:textId="77777777" w:rsidTr="001A1B8E">
        <w:tc>
          <w:tcPr>
            <w:tcW w:w="3256" w:type="dxa"/>
          </w:tcPr>
          <w:p w14:paraId="2E3EA411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3428E662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0C439D4A" w14:textId="77777777" w:rsidTr="001A1B8E">
        <w:tc>
          <w:tcPr>
            <w:tcW w:w="3256" w:type="dxa"/>
          </w:tcPr>
          <w:p w14:paraId="4B816EA9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3F7F288E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1A68F1E2" w14:textId="77777777" w:rsidTr="001A1B8E">
        <w:tc>
          <w:tcPr>
            <w:tcW w:w="3256" w:type="dxa"/>
          </w:tcPr>
          <w:p w14:paraId="18F5E139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2BCE0A2C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56968ADE" w14:textId="77777777" w:rsidTr="001A1B8E">
        <w:tc>
          <w:tcPr>
            <w:tcW w:w="3256" w:type="dxa"/>
          </w:tcPr>
          <w:p w14:paraId="471431E9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6CCB8412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335ECBC6" w14:textId="77777777" w:rsidTr="001A1B8E">
        <w:tc>
          <w:tcPr>
            <w:tcW w:w="3256" w:type="dxa"/>
          </w:tcPr>
          <w:p w14:paraId="685A48E1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6AAABE98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7EF8BA3F" w14:textId="77777777" w:rsidTr="001A1B8E">
        <w:tc>
          <w:tcPr>
            <w:tcW w:w="3256" w:type="dxa"/>
          </w:tcPr>
          <w:p w14:paraId="56BC3CC0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0E737914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  <w:tr w:rsidR="001A1B8E" w14:paraId="6C533443" w14:textId="77777777" w:rsidTr="001A1B8E">
        <w:tc>
          <w:tcPr>
            <w:tcW w:w="3256" w:type="dxa"/>
          </w:tcPr>
          <w:p w14:paraId="270DF5C1" w14:textId="77777777" w:rsidR="001A1B8E" w:rsidRPr="009C256F" w:rsidRDefault="001A1B8E" w:rsidP="001A1B8E">
            <w:pPr>
              <w:rPr>
                <w:b/>
                <w:bCs/>
              </w:rPr>
            </w:pPr>
          </w:p>
        </w:tc>
        <w:tc>
          <w:tcPr>
            <w:tcW w:w="5760" w:type="dxa"/>
            <w:vAlign w:val="center"/>
          </w:tcPr>
          <w:p w14:paraId="5D99B21F" w14:textId="77777777" w:rsidR="001A1B8E" w:rsidRPr="00A51D3B" w:rsidRDefault="001A1B8E" w:rsidP="001A1B8E">
            <w:pPr>
              <w:jc w:val="center"/>
              <w:rPr>
                <w:color w:val="00B050"/>
              </w:rPr>
            </w:pPr>
          </w:p>
        </w:tc>
      </w:tr>
    </w:tbl>
    <w:p w14:paraId="59236485" w14:textId="77777777" w:rsidR="001A1B8E" w:rsidRPr="00431F28" w:rsidRDefault="001A1B8E" w:rsidP="001A1B8E">
      <w:pPr>
        <w:rPr>
          <w:bCs/>
          <w:szCs w:val="24"/>
        </w:rPr>
      </w:pPr>
    </w:p>
    <w:sectPr w:rsidR="001A1B8E" w:rsidRPr="00431F28" w:rsidSect="0057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BFAC" w14:textId="77777777" w:rsidR="000961D0" w:rsidRDefault="000961D0" w:rsidP="00DE7C72">
      <w:r>
        <w:separator/>
      </w:r>
    </w:p>
  </w:endnote>
  <w:endnote w:type="continuationSeparator" w:id="0">
    <w:p w14:paraId="7FCEE086" w14:textId="77777777" w:rsidR="000961D0" w:rsidRDefault="000961D0" w:rsidP="00DE7C72">
      <w:r>
        <w:continuationSeparator/>
      </w:r>
    </w:p>
  </w:endnote>
  <w:endnote w:type="continuationNotice" w:id="1">
    <w:p w14:paraId="13C80184" w14:textId="77777777" w:rsidR="000961D0" w:rsidRDefault="00096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TMedCon">
    <w:altName w:val="Calibri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A3DA" w14:textId="77777777" w:rsidR="000961D0" w:rsidRDefault="000961D0" w:rsidP="00DE7C72">
      <w:r>
        <w:separator/>
      </w:r>
    </w:p>
  </w:footnote>
  <w:footnote w:type="continuationSeparator" w:id="0">
    <w:p w14:paraId="2A4C9E51" w14:textId="77777777" w:rsidR="000961D0" w:rsidRDefault="000961D0" w:rsidP="00DE7C72">
      <w:r>
        <w:continuationSeparator/>
      </w:r>
    </w:p>
  </w:footnote>
  <w:footnote w:type="continuationNotice" w:id="1">
    <w:p w14:paraId="4C6B1438" w14:textId="77777777" w:rsidR="000961D0" w:rsidRDefault="000961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217"/>
    <w:multiLevelType w:val="hybridMultilevel"/>
    <w:tmpl w:val="10665F3C"/>
    <w:lvl w:ilvl="0" w:tplc="FB269B6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04620"/>
    <w:multiLevelType w:val="hybridMultilevel"/>
    <w:tmpl w:val="1132E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058"/>
    <w:multiLevelType w:val="multilevel"/>
    <w:tmpl w:val="FCD4EF2C"/>
    <w:numStyleLink w:val="MyHeadings"/>
  </w:abstractNum>
  <w:abstractNum w:abstractNumId="3" w15:restartNumberingAfterBreak="0">
    <w:nsid w:val="143A2337"/>
    <w:multiLevelType w:val="hybridMultilevel"/>
    <w:tmpl w:val="109C7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19A5"/>
    <w:multiLevelType w:val="hybridMultilevel"/>
    <w:tmpl w:val="7426757C"/>
    <w:lvl w:ilvl="0" w:tplc="6EE0F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57C2"/>
    <w:multiLevelType w:val="hybridMultilevel"/>
    <w:tmpl w:val="FD5C3C7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70090"/>
    <w:multiLevelType w:val="hybridMultilevel"/>
    <w:tmpl w:val="E1566366"/>
    <w:lvl w:ilvl="0" w:tplc="B608F6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54B1"/>
    <w:multiLevelType w:val="hybridMultilevel"/>
    <w:tmpl w:val="8FFE7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7811"/>
    <w:multiLevelType w:val="hybridMultilevel"/>
    <w:tmpl w:val="5B74CA7E"/>
    <w:lvl w:ilvl="0" w:tplc="B1606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32125"/>
    <w:multiLevelType w:val="hybridMultilevel"/>
    <w:tmpl w:val="A532F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8410D"/>
    <w:multiLevelType w:val="hybridMultilevel"/>
    <w:tmpl w:val="B2D644B2"/>
    <w:lvl w:ilvl="0" w:tplc="112AE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5DA5"/>
    <w:multiLevelType w:val="hybridMultilevel"/>
    <w:tmpl w:val="1132E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B3234"/>
    <w:multiLevelType w:val="multilevel"/>
    <w:tmpl w:val="FCD4EF2C"/>
    <w:styleLink w:val="My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81"/>
        </w:tabs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35"/>
        </w:tabs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02"/>
        </w:tabs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799"/>
        </w:tabs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196"/>
        </w:tabs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649"/>
        </w:tabs>
        <w:ind w:left="3240" w:hanging="360"/>
      </w:pPr>
      <w:rPr>
        <w:rFonts w:hint="default"/>
      </w:rPr>
    </w:lvl>
  </w:abstractNum>
  <w:abstractNum w:abstractNumId="13" w15:restartNumberingAfterBreak="0">
    <w:nsid w:val="43E44249"/>
    <w:multiLevelType w:val="hybridMultilevel"/>
    <w:tmpl w:val="E15663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9C2"/>
    <w:multiLevelType w:val="hybridMultilevel"/>
    <w:tmpl w:val="FD5C3C7A"/>
    <w:lvl w:ilvl="0" w:tplc="89FAAC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F35"/>
    <w:multiLevelType w:val="hybridMultilevel"/>
    <w:tmpl w:val="CF9C17FA"/>
    <w:lvl w:ilvl="0" w:tplc="E3445C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24126"/>
    <w:multiLevelType w:val="hybridMultilevel"/>
    <w:tmpl w:val="7A8CC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73C6"/>
    <w:multiLevelType w:val="hybridMultilevel"/>
    <w:tmpl w:val="039CF950"/>
    <w:lvl w:ilvl="0" w:tplc="92684B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CF3E7C"/>
    <w:multiLevelType w:val="hybridMultilevel"/>
    <w:tmpl w:val="5950D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33E79"/>
    <w:multiLevelType w:val="hybridMultilevel"/>
    <w:tmpl w:val="E40E9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72CAB"/>
    <w:multiLevelType w:val="hybridMultilevel"/>
    <w:tmpl w:val="C6FE9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C5FFA"/>
    <w:multiLevelType w:val="hybridMultilevel"/>
    <w:tmpl w:val="7CB00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96FEC"/>
    <w:multiLevelType w:val="multilevel"/>
    <w:tmpl w:val="84DA39EA"/>
    <w:styleLink w:val="MyAnnexes"/>
    <w:lvl w:ilvl="0">
      <w:start w:val="1"/>
      <w:numFmt w:val="decimal"/>
      <w:lvlText w:val="ANNE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A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A%1.%2.%3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B823DA"/>
    <w:multiLevelType w:val="hybridMultilevel"/>
    <w:tmpl w:val="C6FE9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51218">
    <w:abstractNumId w:val="12"/>
  </w:num>
  <w:num w:numId="2" w16cid:durableId="1904099588">
    <w:abstractNumId w:val="22"/>
  </w:num>
  <w:num w:numId="3" w16cid:durableId="1473863417">
    <w:abstractNumId w:val="2"/>
  </w:num>
  <w:num w:numId="4" w16cid:durableId="296685120">
    <w:abstractNumId w:val="19"/>
  </w:num>
  <w:num w:numId="5" w16cid:durableId="1899780472">
    <w:abstractNumId w:val="3"/>
  </w:num>
  <w:num w:numId="6" w16cid:durableId="399794576">
    <w:abstractNumId w:val="7"/>
  </w:num>
  <w:num w:numId="7" w16cid:durableId="1267075833">
    <w:abstractNumId w:val="6"/>
  </w:num>
  <w:num w:numId="8" w16cid:durableId="634794527">
    <w:abstractNumId w:val="13"/>
  </w:num>
  <w:num w:numId="9" w16cid:durableId="996759779">
    <w:abstractNumId w:val="16"/>
  </w:num>
  <w:num w:numId="10" w16cid:durableId="1012338236">
    <w:abstractNumId w:val="11"/>
  </w:num>
  <w:num w:numId="11" w16cid:durableId="2011104569">
    <w:abstractNumId w:val="1"/>
  </w:num>
  <w:num w:numId="12" w16cid:durableId="15887449">
    <w:abstractNumId w:val="15"/>
  </w:num>
  <w:num w:numId="13" w16cid:durableId="1670595894">
    <w:abstractNumId w:val="8"/>
  </w:num>
  <w:num w:numId="14" w16cid:durableId="1603879015">
    <w:abstractNumId w:val="14"/>
  </w:num>
  <w:num w:numId="15" w16cid:durableId="458955470">
    <w:abstractNumId w:val="0"/>
  </w:num>
  <w:num w:numId="16" w16cid:durableId="958990724">
    <w:abstractNumId w:val="17"/>
  </w:num>
  <w:num w:numId="17" w16cid:durableId="1374690453">
    <w:abstractNumId w:val="4"/>
  </w:num>
  <w:num w:numId="18" w16cid:durableId="278414493">
    <w:abstractNumId w:val="10"/>
  </w:num>
  <w:num w:numId="19" w16cid:durableId="1804959680">
    <w:abstractNumId w:val="5"/>
  </w:num>
  <w:num w:numId="20" w16cid:durableId="1420323101">
    <w:abstractNumId w:val="9"/>
  </w:num>
  <w:num w:numId="21" w16cid:durableId="1857959076">
    <w:abstractNumId w:val="21"/>
  </w:num>
  <w:num w:numId="22" w16cid:durableId="1360932568">
    <w:abstractNumId w:val="20"/>
  </w:num>
  <w:num w:numId="23" w16cid:durableId="99373038">
    <w:abstractNumId w:val="18"/>
  </w:num>
  <w:num w:numId="24" w16cid:durableId="53249822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52"/>
    <w:rsid w:val="000018AA"/>
    <w:rsid w:val="0000240C"/>
    <w:rsid w:val="00003373"/>
    <w:rsid w:val="00004148"/>
    <w:rsid w:val="0000505A"/>
    <w:rsid w:val="00005E8D"/>
    <w:rsid w:val="00006069"/>
    <w:rsid w:val="0000707F"/>
    <w:rsid w:val="000078D4"/>
    <w:rsid w:val="00007B1C"/>
    <w:rsid w:val="000177A8"/>
    <w:rsid w:val="00020435"/>
    <w:rsid w:val="00021E91"/>
    <w:rsid w:val="00025209"/>
    <w:rsid w:val="00025EF6"/>
    <w:rsid w:val="00026AA7"/>
    <w:rsid w:val="000356BF"/>
    <w:rsid w:val="0003589C"/>
    <w:rsid w:val="000400DD"/>
    <w:rsid w:val="00045445"/>
    <w:rsid w:val="00045774"/>
    <w:rsid w:val="000465CA"/>
    <w:rsid w:val="00046D16"/>
    <w:rsid w:val="00050C78"/>
    <w:rsid w:val="00051BBF"/>
    <w:rsid w:val="00052359"/>
    <w:rsid w:val="00052BE4"/>
    <w:rsid w:val="00055F8D"/>
    <w:rsid w:val="000670A9"/>
    <w:rsid w:val="00075068"/>
    <w:rsid w:val="00075C40"/>
    <w:rsid w:val="00075F91"/>
    <w:rsid w:val="00077768"/>
    <w:rsid w:val="0008230D"/>
    <w:rsid w:val="000839A1"/>
    <w:rsid w:val="000853C0"/>
    <w:rsid w:val="00085E9D"/>
    <w:rsid w:val="00087A81"/>
    <w:rsid w:val="00091D4C"/>
    <w:rsid w:val="00093BB9"/>
    <w:rsid w:val="000947A4"/>
    <w:rsid w:val="00094ED8"/>
    <w:rsid w:val="000961D0"/>
    <w:rsid w:val="000968E8"/>
    <w:rsid w:val="000A0F1E"/>
    <w:rsid w:val="000A3DF1"/>
    <w:rsid w:val="000A52E5"/>
    <w:rsid w:val="000A6C07"/>
    <w:rsid w:val="000B07FD"/>
    <w:rsid w:val="000B1E36"/>
    <w:rsid w:val="000B3D6D"/>
    <w:rsid w:val="000B4050"/>
    <w:rsid w:val="000C166A"/>
    <w:rsid w:val="000C241F"/>
    <w:rsid w:val="000C2A25"/>
    <w:rsid w:val="000C3997"/>
    <w:rsid w:val="000C3F3C"/>
    <w:rsid w:val="000C5734"/>
    <w:rsid w:val="000D01C6"/>
    <w:rsid w:val="000D52B6"/>
    <w:rsid w:val="000E02F3"/>
    <w:rsid w:val="000E0AF6"/>
    <w:rsid w:val="000E0D88"/>
    <w:rsid w:val="000E16C4"/>
    <w:rsid w:val="000E1E18"/>
    <w:rsid w:val="000E3344"/>
    <w:rsid w:val="000E3F1D"/>
    <w:rsid w:val="000E4C6E"/>
    <w:rsid w:val="000E4DDD"/>
    <w:rsid w:val="000E5E28"/>
    <w:rsid w:val="000E6428"/>
    <w:rsid w:val="000F0857"/>
    <w:rsid w:val="000F69D9"/>
    <w:rsid w:val="000F766D"/>
    <w:rsid w:val="000F778C"/>
    <w:rsid w:val="00101225"/>
    <w:rsid w:val="001026D4"/>
    <w:rsid w:val="00103ED2"/>
    <w:rsid w:val="00104A2D"/>
    <w:rsid w:val="00105CFE"/>
    <w:rsid w:val="0010711E"/>
    <w:rsid w:val="0011332E"/>
    <w:rsid w:val="001148B4"/>
    <w:rsid w:val="00115CB7"/>
    <w:rsid w:val="001161BF"/>
    <w:rsid w:val="0011677D"/>
    <w:rsid w:val="00122443"/>
    <w:rsid w:val="001224A9"/>
    <w:rsid w:val="0012401B"/>
    <w:rsid w:val="001249D8"/>
    <w:rsid w:val="00125DB9"/>
    <w:rsid w:val="0012734A"/>
    <w:rsid w:val="00134B31"/>
    <w:rsid w:val="0013688A"/>
    <w:rsid w:val="00136EF4"/>
    <w:rsid w:val="00137AE1"/>
    <w:rsid w:val="00146CA8"/>
    <w:rsid w:val="00147099"/>
    <w:rsid w:val="001476ED"/>
    <w:rsid w:val="001477CB"/>
    <w:rsid w:val="00147DBF"/>
    <w:rsid w:val="00150631"/>
    <w:rsid w:val="00150B55"/>
    <w:rsid w:val="00153BC0"/>
    <w:rsid w:val="00154159"/>
    <w:rsid w:val="00155686"/>
    <w:rsid w:val="00155D87"/>
    <w:rsid w:val="00157693"/>
    <w:rsid w:val="00157799"/>
    <w:rsid w:val="00167629"/>
    <w:rsid w:val="00170511"/>
    <w:rsid w:val="001718B4"/>
    <w:rsid w:val="00172B4D"/>
    <w:rsid w:val="001751CB"/>
    <w:rsid w:val="001760E6"/>
    <w:rsid w:val="00176868"/>
    <w:rsid w:val="00176D4B"/>
    <w:rsid w:val="00177694"/>
    <w:rsid w:val="001820DD"/>
    <w:rsid w:val="00183214"/>
    <w:rsid w:val="0018343E"/>
    <w:rsid w:val="00184312"/>
    <w:rsid w:val="00185CDB"/>
    <w:rsid w:val="00187714"/>
    <w:rsid w:val="0019155F"/>
    <w:rsid w:val="0019442F"/>
    <w:rsid w:val="00194ADC"/>
    <w:rsid w:val="00195EF5"/>
    <w:rsid w:val="0019626A"/>
    <w:rsid w:val="001A0BF1"/>
    <w:rsid w:val="001A0C60"/>
    <w:rsid w:val="001A1B8E"/>
    <w:rsid w:val="001A4C95"/>
    <w:rsid w:val="001A5ED5"/>
    <w:rsid w:val="001B0F26"/>
    <w:rsid w:val="001B3D2C"/>
    <w:rsid w:val="001B3F8B"/>
    <w:rsid w:val="001C078C"/>
    <w:rsid w:val="001C2CC0"/>
    <w:rsid w:val="001C46D1"/>
    <w:rsid w:val="001C70F2"/>
    <w:rsid w:val="001D03C3"/>
    <w:rsid w:val="001D0857"/>
    <w:rsid w:val="001D1A4D"/>
    <w:rsid w:val="001D2352"/>
    <w:rsid w:val="001D2623"/>
    <w:rsid w:val="001D4033"/>
    <w:rsid w:val="001E172E"/>
    <w:rsid w:val="001E2125"/>
    <w:rsid w:val="001E3B76"/>
    <w:rsid w:val="001E7125"/>
    <w:rsid w:val="001F0016"/>
    <w:rsid w:val="001F0F31"/>
    <w:rsid w:val="001F0F45"/>
    <w:rsid w:val="001F3F28"/>
    <w:rsid w:val="001F577E"/>
    <w:rsid w:val="001F6276"/>
    <w:rsid w:val="002024C3"/>
    <w:rsid w:val="0020318C"/>
    <w:rsid w:val="00204A7E"/>
    <w:rsid w:val="00206DBB"/>
    <w:rsid w:val="00207558"/>
    <w:rsid w:val="00211133"/>
    <w:rsid w:val="00215CD0"/>
    <w:rsid w:val="00221475"/>
    <w:rsid w:val="002237DC"/>
    <w:rsid w:val="002267EF"/>
    <w:rsid w:val="00226B86"/>
    <w:rsid w:val="00226D4B"/>
    <w:rsid w:val="00230F40"/>
    <w:rsid w:val="00232885"/>
    <w:rsid w:val="00232941"/>
    <w:rsid w:val="002337FC"/>
    <w:rsid w:val="00236441"/>
    <w:rsid w:val="00240999"/>
    <w:rsid w:val="00244674"/>
    <w:rsid w:val="00244AA5"/>
    <w:rsid w:val="00245F93"/>
    <w:rsid w:val="00251D99"/>
    <w:rsid w:val="00253913"/>
    <w:rsid w:val="002545EC"/>
    <w:rsid w:val="00254ED9"/>
    <w:rsid w:val="002554EF"/>
    <w:rsid w:val="00257BB8"/>
    <w:rsid w:val="002605EE"/>
    <w:rsid w:val="00260FC5"/>
    <w:rsid w:val="00262E8B"/>
    <w:rsid w:val="00264523"/>
    <w:rsid w:val="0026508F"/>
    <w:rsid w:val="0026579F"/>
    <w:rsid w:val="00266B53"/>
    <w:rsid w:val="00270E68"/>
    <w:rsid w:val="00271ED2"/>
    <w:rsid w:val="002739FB"/>
    <w:rsid w:val="00274D11"/>
    <w:rsid w:val="002777BA"/>
    <w:rsid w:val="0028100A"/>
    <w:rsid w:val="002815E9"/>
    <w:rsid w:val="00283D59"/>
    <w:rsid w:val="00285465"/>
    <w:rsid w:val="002873EF"/>
    <w:rsid w:val="00290354"/>
    <w:rsid w:val="0029431C"/>
    <w:rsid w:val="00294EDB"/>
    <w:rsid w:val="00295069"/>
    <w:rsid w:val="00295C36"/>
    <w:rsid w:val="002970D8"/>
    <w:rsid w:val="002A0AA9"/>
    <w:rsid w:val="002A464B"/>
    <w:rsid w:val="002A4CD7"/>
    <w:rsid w:val="002B2909"/>
    <w:rsid w:val="002B4B9D"/>
    <w:rsid w:val="002B5B05"/>
    <w:rsid w:val="002C0973"/>
    <w:rsid w:val="002C4514"/>
    <w:rsid w:val="002C4663"/>
    <w:rsid w:val="002C71DE"/>
    <w:rsid w:val="002D3A97"/>
    <w:rsid w:val="002D7125"/>
    <w:rsid w:val="002D78CD"/>
    <w:rsid w:val="002E13F5"/>
    <w:rsid w:val="002E1610"/>
    <w:rsid w:val="002E65A1"/>
    <w:rsid w:val="002E7A44"/>
    <w:rsid w:val="002F1296"/>
    <w:rsid w:val="002F231C"/>
    <w:rsid w:val="002F33C3"/>
    <w:rsid w:val="002F3C62"/>
    <w:rsid w:val="003010E7"/>
    <w:rsid w:val="00301115"/>
    <w:rsid w:val="003029F6"/>
    <w:rsid w:val="00304302"/>
    <w:rsid w:val="00307FE6"/>
    <w:rsid w:val="00311D7E"/>
    <w:rsid w:val="003175C7"/>
    <w:rsid w:val="00321EB2"/>
    <w:rsid w:val="0032491A"/>
    <w:rsid w:val="00325CFF"/>
    <w:rsid w:val="003309D5"/>
    <w:rsid w:val="003324F9"/>
    <w:rsid w:val="00332A2A"/>
    <w:rsid w:val="003332D6"/>
    <w:rsid w:val="00336495"/>
    <w:rsid w:val="00336599"/>
    <w:rsid w:val="0033753C"/>
    <w:rsid w:val="00345580"/>
    <w:rsid w:val="00347365"/>
    <w:rsid w:val="003478AB"/>
    <w:rsid w:val="00347981"/>
    <w:rsid w:val="0035279E"/>
    <w:rsid w:val="0035362B"/>
    <w:rsid w:val="00353CD0"/>
    <w:rsid w:val="00354AB8"/>
    <w:rsid w:val="00354EF6"/>
    <w:rsid w:val="00357852"/>
    <w:rsid w:val="00360C63"/>
    <w:rsid w:val="00362809"/>
    <w:rsid w:val="0036470A"/>
    <w:rsid w:val="003653AB"/>
    <w:rsid w:val="00365846"/>
    <w:rsid w:val="00384302"/>
    <w:rsid w:val="00384443"/>
    <w:rsid w:val="00387EE0"/>
    <w:rsid w:val="003942BB"/>
    <w:rsid w:val="00394D61"/>
    <w:rsid w:val="00396F89"/>
    <w:rsid w:val="003977A1"/>
    <w:rsid w:val="003A1432"/>
    <w:rsid w:val="003A3B23"/>
    <w:rsid w:val="003A52ED"/>
    <w:rsid w:val="003A5387"/>
    <w:rsid w:val="003A7F65"/>
    <w:rsid w:val="003B0056"/>
    <w:rsid w:val="003B05BE"/>
    <w:rsid w:val="003B127A"/>
    <w:rsid w:val="003B3300"/>
    <w:rsid w:val="003B5C3C"/>
    <w:rsid w:val="003C0311"/>
    <w:rsid w:val="003C1171"/>
    <w:rsid w:val="003C234A"/>
    <w:rsid w:val="003C2829"/>
    <w:rsid w:val="003C3242"/>
    <w:rsid w:val="003C4AB7"/>
    <w:rsid w:val="003D03D3"/>
    <w:rsid w:val="003D2CDD"/>
    <w:rsid w:val="003D675C"/>
    <w:rsid w:val="003E0D03"/>
    <w:rsid w:val="003E1BAF"/>
    <w:rsid w:val="003E2989"/>
    <w:rsid w:val="003E2FED"/>
    <w:rsid w:val="003E3371"/>
    <w:rsid w:val="003E419A"/>
    <w:rsid w:val="003E726D"/>
    <w:rsid w:val="003E7C65"/>
    <w:rsid w:val="003F184A"/>
    <w:rsid w:val="003F3C0C"/>
    <w:rsid w:val="003F43CC"/>
    <w:rsid w:val="003F7000"/>
    <w:rsid w:val="003F7710"/>
    <w:rsid w:val="003F77AA"/>
    <w:rsid w:val="003F7AAB"/>
    <w:rsid w:val="00400A01"/>
    <w:rsid w:val="00401C5F"/>
    <w:rsid w:val="00405816"/>
    <w:rsid w:val="00405A7F"/>
    <w:rsid w:val="00405B19"/>
    <w:rsid w:val="004060F2"/>
    <w:rsid w:val="00407029"/>
    <w:rsid w:val="004118CC"/>
    <w:rsid w:val="00415032"/>
    <w:rsid w:val="00424DFC"/>
    <w:rsid w:val="00424FDA"/>
    <w:rsid w:val="00427EC2"/>
    <w:rsid w:val="004311EC"/>
    <w:rsid w:val="00431F28"/>
    <w:rsid w:val="00433F34"/>
    <w:rsid w:val="0043610D"/>
    <w:rsid w:val="0043617F"/>
    <w:rsid w:val="00437C6A"/>
    <w:rsid w:val="00437DF9"/>
    <w:rsid w:val="004422C9"/>
    <w:rsid w:val="00444E33"/>
    <w:rsid w:val="00446983"/>
    <w:rsid w:val="0045382D"/>
    <w:rsid w:val="00454AE6"/>
    <w:rsid w:val="00455415"/>
    <w:rsid w:val="00455EDD"/>
    <w:rsid w:val="0045612E"/>
    <w:rsid w:val="004573A5"/>
    <w:rsid w:val="00460CAC"/>
    <w:rsid w:val="00460D6D"/>
    <w:rsid w:val="00461059"/>
    <w:rsid w:val="00462858"/>
    <w:rsid w:val="004629A0"/>
    <w:rsid w:val="004631D9"/>
    <w:rsid w:val="00464700"/>
    <w:rsid w:val="0046503F"/>
    <w:rsid w:val="00465225"/>
    <w:rsid w:val="00467170"/>
    <w:rsid w:val="00467C81"/>
    <w:rsid w:val="0047087D"/>
    <w:rsid w:val="004713F2"/>
    <w:rsid w:val="00471FD5"/>
    <w:rsid w:val="00474234"/>
    <w:rsid w:val="00475016"/>
    <w:rsid w:val="004755EA"/>
    <w:rsid w:val="00477572"/>
    <w:rsid w:val="00477AF3"/>
    <w:rsid w:val="00477FAE"/>
    <w:rsid w:val="00481F00"/>
    <w:rsid w:val="00482BD1"/>
    <w:rsid w:val="00484D8D"/>
    <w:rsid w:val="00487818"/>
    <w:rsid w:val="00490BE7"/>
    <w:rsid w:val="00492B71"/>
    <w:rsid w:val="0049508E"/>
    <w:rsid w:val="00495C52"/>
    <w:rsid w:val="00496F68"/>
    <w:rsid w:val="00497990"/>
    <w:rsid w:val="00497C2A"/>
    <w:rsid w:val="004A0E97"/>
    <w:rsid w:val="004A12DD"/>
    <w:rsid w:val="004A2177"/>
    <w:rsid w:val="004A4AFB"/>
    <w:rsid w:val="004A5020"/>
    <w:rsid w:val="004A5855"/>
    <w:rsid w:val="004B679C"/>
    <w:rsid w:val="004C6E06"/>
    <w:rsid w:val="004D0DFC"/>
    <w:rsid w:val="004D1014"/>
    <w:rsid w:val="004D1F6C"/>
    <w:rsid w:val="004D7E3D"/>
    <w:rsid w:val="004E02DA"/>
    <w:rsid w:val="004E049D"/>
    <w:rsid w:val="004E0697"/>
    <w:rsid w:val="004E0CFF"/>
    <w:rsid w:val="004E26AE"/>
    <w:rsid w:val="004E31F6"/>
    <w:rsid w:val="004E519A"/>
    <w:rsid w:val="004E6D07"/>
    <w:rsid w:val="004E7741"/>
    <w:rsid w:val="004E788F"/>
    <w:rsid w:val="004E7C1C"/>
    <w:rsid w:val="004F2ADD"/>
    <w:rsid w:val="004F41B7"/>
    <w:rsid w:val="004F5043"/>
    <w:rsid w:val="004F6409"/>
    <w:rsid w:val="004F793E"/>
    <w:rsid w:val="00500751"/>
    <w:rsid w:val="00500CB4"/>
    <w:rsid w:val="00501441"/>
    <w:rsid w:val="005017DB"/>
    <w:rsid w:val="00502460"/>
    <w:rsid w:val="005037E1"/>
    <w:rsid w:val="00506BCB"/>
    <w:rsid w:val="00507CEB"/>
    <w:rsid w:val="00510628"/>
    <w:rsid w:val="00511294"/>
    <w:rsid w:val="005149FC"/>
    <w:rsid w:val="00514D20"/>
    <w:rsid w:val="0051506C"/>
    <w:rsid w:val="0051513D"/>
    <w:rsid w:val="00515D2C"/>
    <w:rsid w:val="00516FDF"/>
    <w:rsid w:val="0051775B"/>
    <w:rsid w:val="0052308C"/>
    <w:rsid w:val="0052356E"/>
    <w:rsid w:val="0052454F"/>
    <w:rsid w:val="00526277"/>
    <w:rsid w:val="00530B03"/>
    <w:rsid w:val="00531450"/>
    <w:rsid w:val="005339FE"/>
    <w:rsid w:val="005366FF"/>
    <w:rsid w:val="005370EF"/>
    <w:rsid w:val="0053751E"/>
    <w:rsid w:val="00537B55"/>
    <w:rsid w:val="0054074C"/>
    <w:rsid w:val="00540E9C"/>
    <w:rsid w:val="00543830"/>
    <w:rsid w:val="00544EFC"/>
    <w:rsid w:val="00550014"/>
    <w:rsid w:val="00550A5E"/>
    <w:rsid w:val="00550D33"/>
    <w:rsid w:val="00550D3F"/>
    <w:rsid w:val="00552DE8"/>
    <w:rsid w:val="0055334E"/>
    <w:rsid w:val="0055352C"/>
    <w:rsid w:val="00553E5B"/>
    <w:rsid w:val="00554936"/>
    <w:rsid w:val="00555A8F"/>
    <w:rsid w:val="00560490"/>
    <w:rsid w:val="005613CE"/>
    <w:rsid w:val="00571FA7"/>
    <w:rsid w:val="00575998"/>
    <w:rsid w:val="0057673E"/>
    <w:rsid w:val="0057684B"/>
    <w:rsid w:val="00576B35"/>
    <w:rsid w:val="00580BEC"/>
    <w:rsid w:val="005812CC"/>
    <w:rsid w:val="005824BA"/>
    <w:rsid w:val="005847E6"/>
    <w:rsid w:val="00590E1D"/>
    <w:rsid w:val="00591930"/>
    <w:rsid w:val="00595990"/>
    <w:rsid w:val="00596298"/>
    <w:rsid w:val="005A21AE"/>
    <w:rsid w:val="005A24E8"/>
    <w:rsid w:val="005A329B"/>
    <w:rsid w:val="005A3A7E"/>
    <w:rsid w:val="005A496F"/>
    <w:rsid w:val="005A66A7"/>
    <w:rsid w:val="005A7E91"/>
    <w:rsid w:val="005B0BD5"/>
    <w:rsid w:val="005B171D"/>
    <w:rsid w:val="005C1CEE"/>
    <w:rsid w:val="005C7307"/>
    <w:rsid w:val="005D0D40"/>
    <w:rsid w:val="005D1086"/>
    <w:rsid w:val="005D3A20"/>
    <w:rsid w:val="005D4B0B"/>
    <w:rsid w:val="005D50E9"/>
    <w:rsid w:val="005D546F"/>
    <w:rsid w:val="005D7975"/>
    <w:rsid w:val="005E5709"/>
    <w:rsid w:val="005E5B6F"/>
    <w:rsid w:val="005F1A01"/>
    <w:rsid w:val="005F1F1A"/>
    <w:rsid w:val="005F3C9E"/>
    <w:rsid w:val="005F42E5"/>
    <w:rsid w:val="005F63E0"/>
    <w:rsid w:val="005F6EAD"/>
    <w:rsid w:val="005F769E"/>
    <w:rsid w:val="00600C99"/>
    <w:rsid w:val="0060530F"/>
    <w:rsid w:val="00605364"/>
    <w:rsid w:val="00605E80"/>
    <w:rsid w:val="00606401"/>
    <w:rsid w:val="00606AD8"/>
    <w:rsid w:val="00607B5D"/>
    <w:rsid w:val="00611EC4"/>
    <w:rsid w:val="00611EE5"/>
    <w:rsid w:val="00613993"/>
    <w:rsid w:val="00615684"/>
    <w:rsid w:val="00616160"/>
    <w:rsid w:val="0061676C"/>
    <w:rsid w:val="006167BF"/>
    <w:rsid w:val="00624B13"/>
    <w:rsid w:val="00624DBE"/>
    <w:rsid w:val="00625F9A"/>
    <w:rsid w:val="00626A9B"/>
    <w:rsid w:val="006306CF"/>
    <w:rsid w:val="006316C2"/>
    <w:rsid w:val="00631A6A"/>
    <w:rsid w:val="00634932"/>
    <w:rsid w:val="00636E76"/>
    <w:rsid w:val="00637E4B"/>
    <w:rsid w:val="006409C8"/>
    <w:rsid w:val="0064271F"/>
    <w:rsid w:val="00655326"/>
    <w:rsid w:val="00655AED"/>
    <w:rsid w:val="0066682B"/>
    <w:rsid w:val="00673D5E"/>
    <w:rsid w:val="00674332"/>
    <w:rsid w:val="00675325"/>
    <w:rsid w:val="00675AE6"/>
    <w:rsid w:val="0067741C"/>
    <w:rsid w:val="006777A1"/>
    <w:rsid w:val="00677CB0"/>
    <w:rsid w:val="00683A6B"/>
    <w:rsid w:val="00684FE9"/>
    <w:rsid w:val="00685EFE"/>
    <w:rsid w:val="00685FA1"/>
    <w:rsid w:val="006860CD"/>
    <w:rsid w:val="00686743"/>
    <w:rsid w:val="00687F3C"/>
    <w:rsid w:val="006914DC"/>
    <w:rsid w:val="00691D97"/>
    <w:rsid w:val="00694610"/>
    <w:rsid w:val="00697955"/>
    <w:rsid w:val="006A1611"/>
    <w:rsid w:val="006A1880"/>
    <w:rsid w:val="006A2E2D"/>
    <w:rsid w:val="006B07E7"/>
    <w:rsid w:val="006B1174"/>
    <w:rsid w:val="006B2F8C"/>
    <w:rsid w:val="006B488F"/>
    <w:rsid w:val="006B5B51"/>
    <w:rsid w:val="006C1474"/>
    <w:rsid w:val="006C72A9"/>
    <w:rsid w:val="006C7FA6"/>
    <w:rsid w:val="006D0627"/>
    <w:rsid w:val="006D6EC9"/>
    <w:rsid w:val="006D7C39"/>
    <w:rsid w:val="006E21EB"/>
    <w:rsid w:val="006E2DCE"/>
    <w:rsid w:val="006E3205"/>
    <w:rsid w:val="006E5043"/>
    <w:rsid w:val="006F3148"/>
    <w:rsid w:val="006F5200"/>
    <w:rsid w:val="007004EA"/>
    <w:rsid w:val="00702B89"/>
    <w:rsid w:val="0070302D"/>
    <w:rsid w:val="0070387E"/>
    <w:rsid w:val="007056F5"/>
    <w:rsid w:val="0071448D"/>
    <w:rsid w:val="00714A36"/>
    <w:rsid w:val="00714F4D"/>
    <w:rsid w:val="007161D5"/>
    <w:rsid w:val="00717ECC"/>
    <w:rsid w:val="00722349"/>
    <w:rsid w:val="007256AD"/>
    <w:rsid w:val="00726AEB"/>
    <w:rsid w:val="007274C6"/>
    <w:rsid w:val="00733851"/>
    <w:rsid w:val="00734A55"/>
    <w:rsid w:val="00736519"/>
    <w:rsid w:val="00745CCF"/>
    <w:rsid w:val="007561CE"/>
    <w:rsid w:val="00756DBD"/>
    <w:rsid w:val="007650D2"/>
    <w:rsid w:val="00766043"/>
    <w:rsid w:val="007676B1"/>
    <w:rsid w:val="007721E7"/>
    <w:rsid w:val="00772739"/>
    <w:rsid w:val="007731DE"/>
    <w:rsid w:val="00775313"/>
    <w:rsid w:val="007778E2"/>
    <w:rsid w:val="00781DB7"/>
    <w:rsid w:val="00783C9C"/>
    <w:rsid w:val="00786057"/>
    <w:rsid w:val="0078777D"/>
    <w:rsid w:val="007913D7"/>
    <w:rsid w:val="00792333"/>
    <w:rsid w:val="007927E8"/>
    <w:rsid w:val="00792A40"/>
    <w:rsid w:val="00792B7D"/>
    <w:rsid w:val="007930C6"/>
    <w:rsid w:val="00793ED6"/>
    <w:rsid w:val="00794545"/>
    <w:rsid w:val="00795FB1"/>
    <w:rsid w:val="007A04AE"/>
    <w:rsid w:val="007A12D2"/>
    <w:rsid w:val="007A16EC"/>
    <w:rsid w:val="007A25F4"/>
    <w:rsid w:val="007A3F97"/>
    <w:rsid w:val="007A5859"/>
    <w:rsid w:val="007B3047"/>
    <w:rsid w:val="007B30EA"/>
    <w:rsid w:val="007B450C"/>
    <w:rsid w:val="007B4692"/>
    <w:rsid w:val="007B4C25"/>
    <w:rsid w:val="007B4CA0"/>
    <w:rsid w:val="007B7E4D"/>
    <w:rsid w:val="007C065C"/>
    <w:rsid w:val="007C0AF4"/>
    <w:rsid w:val="007C0EEA"/>
    <w:rsid w:val="007C6BB0"/>
    <w:rsid w:val="007D1D05"/>
    <w:rsid w:val="007D3627"/>
    <w:rsid w:val="007E7BDC"/>
    <w:rsid w:val="007F036C"/>
    <w:rsid w:val="007F2134"/>
    <w:rsid w:val="007F5BC3"/>
    <w:rsid w:val="007F7518"/>
    <w:rsid w:val="007F791E"/>
    <w:rsid w:val="00801C4F"/>
    <w:rsid w:val="00803EE9"/>
    <w:rsid w:val="00803FC6"/>
    <w:rsid w:val="00810F98"/>
    <w:rsid w:val="008129D3"/>
    <w:rsid w:val="0081573A"/>
    <w:rsid w:val="00815B95"/>
    <w:rsid w:val="00822DFA"/>
    <w:rsid w:val="00823D33"/>
    <w:rsid w:val="00825987"/>
    <w:rsid w:val="008301D4"/>
    <w:rsid w:val="00832619"/>
    <w:rsid w:val="00834647"/>
    <w:rsid w:val="00835D12"/>
    <w:rsid w:val="008362FC"/>
    <w:rsid w:val="008374CE"/>
    <w:rsid w:val="00841148"/>
    <w:rsid w:val="008419B5"/>
    <w:rsid w:val="008469C6"/>
    <w:rsid w:val="00851B53"/>
    <w:rsid w:val="00851BB3"/>
    <w:rsid w:val="00851F74"/>
    <w:rsid w:val="008529FF"/>
    <w:rsid w:val="00853D60"/>
    <w:rsid w:val="00854972"/>
    <w:rsid w:val="00860809"/>
    <w:rsid w:val="00861688"/>
    <w:rsid w:val="008642DC"/>
    <w:rsid w:val="00864654"/>
    <w:rsid w:val="00866B2D"/>
    <w:rsid w:val="008672E3"/>
    <w:rsid w:val="008705C1"/>
    <w:rsid w:val="00872108"/>
    <w:rsid w:val="00872CDB"/>
    <w:rsid w:val="00873F5C"/>
    <w:rsid w:val="00877BEC"/>
    <w:rsid w:val="008819F7"/>
    <w:rsid w:val="00883073"/>
    <w:rsid w:val="00884706"/>
    <w:rsid w:val="00887C50"/>
    <w:rsid w:val="008912C5"/>
    <w:rsid w:val="008914DA"/>
    <w:rsid w:val="008922F2"/>
    <w:rsid w:val="008928F8"/>
    <w:rsid w:val="00896219"/>
    <w:rsid w:val="00896233"/>
    <w:rsid w:val="008967BA"/>
    <w:rsid w:val="00897190"/>
    <w:rsid w:val="00897A7E"/>
    <w:rsid w:val="008A0F71"/>
    <w:rsid w:val="008A11E3"/>
    <w:rsid w:val="008A12B6"/>
    <w:rsid w:val="008A285B"/>
    <w:rsid w:val="008A2C78"/>
    <w:rsid w:val="008A39FE"/>
    <w:rsid w:val="008A4CF5"/>
    <w:rsid w:val="008A6BF1"/>
    <w:rsid w:val="008B2698"/>
    <w:rsid w:val="008B29A9"/>
    <w:rsid w:val="008B432C"/>
    <w:rsid w:val="008B4446"/>
    <w:rsid w:val="008B4996"/>
    <w:rsid w:val="008B4C04"/>
    <w:rsid w:val="008C1C26"/>
    <w:rsid w:val="008C2CF2"/>
    <w:rsid w:val="008C5F06"/>
    <w:rsid w:val="008C600D"/>
    <w:rsid w:val="008C61DB"/>
    <w:rsid w:val="008C6E39"/>
    <w:rsid w:val="008D16D3"/>
    <w:rsid w:val="008D18AD"/>
    <w:rsid w:val="008D61DB"/>
    <w:rsid w:val="008D6ABC"/>
    <w:rsid w:val="008E0016"/>
    <w:rsid w:val="008E0030"/>
    <w:rsid w:val="008E472F"/>
    <w:rsid w:val="008E65EF"/>
    <w:rsid w:val="008E71F4"/>
    <w:rsid w:val="008E7F64"/>
    <w:rsid w:val="008F0054"/>
    <w:rsid w:val="008F00F6"/>
    <w:rsid w:val="008F380B"/>
    <w:rsid w:val="008F448C"/>
    <w:rsid w:val="008F4809"/>
    <w:rsid w:val="008F4BA7"/>
    <w:rsid w:val="008F6943"/>
    <w:rsid w:val="00902B35"/>
    <w:rsid w:val="00903630"/>
    <w:rsid w:val="00904FDA"/>
    <w:rsid w:val="0090706A"/>
    <w:rsid w:val="00910432"/>
    <w:rsid w:val="00910777"/>
    <w:rsid w:val="00910987"/>
    <w:rsid w:val="009163C9"/>
    <w:rsid w:val="00920DA8"/>
    <w:rsid w:val="00921309"/>
    <w:rsid w:val="009227EA"/>
    <w:rsid w:val="00923A44"/>
    <w:rsid w:val="00925C20"/>
    <w:rsid w:val="00925E6E"/>
    <w:rsid w:val="00931B4D"/>
    <w:rsid w:val="00931EE6"/>
    <w:rsid w:val="00932CAF"/>
    <w:rsid w:val="00933057"/>
    <w:rsid w:val="0094276E"/>
    <w:rsid w:val="00944157"/>
    <w:rsid w:val="00944BFF"/>
    <w:rsid w:val="00946F7E"/>
    <w:rsid w:val="00947A77"/>
    <w:rsid w:val="009541CB"/>
    <w:rsid w:val="00955B68"/>
    <w:rsid w:val="009605CB"/>
    <w:rsid w:val="009620CB"/>
    <w:rsid w:val="00964FCE"/>
    <w:rsid w:val="00966C54"/>
    <w:rsid w:val="0096781A"/>
    <w:rsid w:val="00971693"/>
    <w:rsid w:val="00971CBB"/>
    <w:rsid w:val="0097442D"/>
    <w:rsid w:val="00975F9D"/>
    <w:rsid w:val="0098100A"/>
    <w:rsid w:val="009834E4"/>
    <w:rsid w:val="009836BB"/>
    <w:rsid w:val="0098679A"/>
    <w:rsid w:val="0099162E"/>
    <w:rsid w:val="00992BAA"/>
    <w:rsid w:val="00992D36"/>
    <w:rsid w:val="0099443F"/>
    <w:rsid w:val="00996308"/>
    <w:rsid w:val="009A1A17"/>
    <w:rsid w:val="009A1F4A"/>
    <w:rsid w:val="009A200A"/>
    <w:rsid w:val="009A2FAB"/>
    <w:rsid w:val="009A42B8"/>
    <w:rsid w:val="009A5445"/>
    <w:rsid w:val="009A62C8"/>
    <w:rsid w:val="009B0F45"/>
    <w:rsid w:val="009B2DD1"/>
    <w:rsid w:val="009B3EC1"/>
    <w:rsid w:val="009B551E"/>
    <w:rsid w:val="009C07D1"/>
    <w:rsid w:val="009C1E78"/>
    <w:rsid w:val="009C256F"/>
    <w:rsid w:val="009C269D"/>
    <w:rsid w:val="009C33F4"/>
    <w:rsid w:val="009C5B69"/>
    <w:rsid w:val="009D4184"/>
    <w:rsid w:val="009D4427"/>
    <w:rsid w:val="009D4EE8"/>
    <w:rsid w:val="009D56D4"/>
    <w:rsid w:val="009E4DD0"/>
    <w:rsid w:val="009E6414"/>
    <w:rsid w:val="009E6558"/>
    <w:rsid w:val="009F0BEE"/>
    <w:rsid w:val="009F0D96"/>
    <w:rsid w:val="009F3C18"/>
    <w:rsid w:val="009F41A2"/>
    <w:rsid w:val="009F4234"/>
    <w:rsid w:val="009F5176"/>
    <w:rsid w:val="00A01C0A"/>
    <w:rsid w:val="00A02507"/>
    <w:rsid w:val="00A033D3"/>
    <w:rsid w:val="00A03849"/>
    <w:rsid w:val="00A03A30"/>
    <w:rsid w:val="00A057C9"/>
    <w:rsid w:val="00A05C2B"/>
    <w:rsid w:val="00A111CA"/>
    <w:rsid w:val="00A15B56"/>
    <w:rsid w:val="00A16E2E"/>
    <w:rsid w:val="00A16F1B"/>
    <w:rsid w:val="00A179D6"/>
    <w:rsid w:val="00A2133E"/>
    <w:rsid w:val="00A217F5"/>
    <w:rsid w:val="00A2241E"/>
    <w:rsid w:val="00A26CC1"/>
    <w:rsid w:val="00A30867"/>
    <w:rsid w:val="00A30BE2"/>
    <w:rsid w:val="00A31246"/>
    <w:rsid w:val="00A332FA"/>
    <w:rsid w:val="00A34620"/>
    <w:rsid w:val="00A34AE6"/>
    <w:rsid w:val="00A37D96"/>
    <w:rsid w:val="00A421F2"/>
    <w:rsid w:val="00A436AF"/>
    <w:rsid w:val="00A442CA"/>
    <w:rsid w:val="00A449C3"/>
    <w:rsid w:val="00A4619B"/>
    <w:rsid w:val="00A50709"/>
    <w:rsid w:val="00A50E35"/>
    <w:rsid w:val="00A51D3B"/>
    <w:rsid w:val="00A528C9"/>
    <w:rsid w:val="00A539D5"/>
    <w:rsid w:val="00A56F3B"/>
    <w:rsid w:val="00A609C5"/>
    <w:rsid w:val="00A61A08"/>
    <w:rsid w:val="00A62B67"/>
    <w:rsid w:val="00A639FC"/>
    <w:rsid w:val="00A71015"/>
    <w:rsid w:val="00A71CDB"/>
    <w:rsid w:val="00A72201"/>
    <w:rsid w:val="00A7491E"/>
    <w:rsid w:val="00A74AD9"/>
    <w:rsid w:val="00A76173"/>
    <w:rsid w:val="00A82395"/>
    <w:rsid w:val="00A833FD"/>
    <w:rsid w:val="00A84DE1"/>
    <w:rsid w:val="00A906F5"/>
    <w:rsid w:val="00A90C33"/>
    <w:rsid w:val="00A9120F"/>
    <w:rsid w:val="00A93854"/>
    <w:rsid w:val="00A93A66"/>
    <w:rsid w:val="00A96742"/>
    <w:rsid w:val="00AA0590"/>
    <w:rsid w:val="00AA05F2"/>
    <w:rsid w:val="00AA1B90"/>
    <w:rsid w:val="00AA36A7"/>
    <w:rsid w:val="00AA3D61"/>
    <w:rsid w:val="00AA59F6"/>
    <w:rsid w:val="00AA5F28"/>
    <w:rsid w:val="00AA6A7A"/>
    <w:rsid w:val="00AA7B4F"/>
    <w:rsid w:val="00AB20D9"/>
    <w:rsid w:val="00AB4CBE"/>
    <w:rsid w:val="00AB59C8"/>
    <w:rsid w:val="00AB5D8D"/>
    <w:rsid w:val="00AB6599"/>
    <w:rsid w:val="00AB71C5"/>
    <w:rsid w:val="00AC0356"/>
    <w:rsid w:val="00AC1092"/>
    <w:rsid w:val="00AC185D"/>
    <w:rsid w:val="00AC2F0F"/>
    <w:rsid w:val="00AD0786"/>
    <w:rsid w:val="00AD233A"/>
    <w:rsid w:val="00AD39A5"/>
    <w:rsid w:val="00AD69E6"/>
    <w:rsid w:val="00AD73EC"/>
    <w:rsid w:val="00AE065F"/>
    <w:rsid w:val="00AE0829"/>
    <w:rsid w:val="00AE2510"/>
    <w:rsid w:val="00AE35BA"/>
    <w:rsid w:val="00AE49AB"/>
    <w:rsid w:val="00AE5ED7"/>
    <w:rsid w:val="00AF06CB"/>
    <w:rsid w:val="00AF09D6"/>
    <w:rsid w:val="00AF0F7C"/>
    <w:rsid w:val="00AF163A"/>
    <w:rsid w:val="00AF328C"/>
    <w:rsid w:val="00AF41B9"/>
    <w:rsid w:val="00AF694C"/>
    <w:rsid w:val="00AF73E7"/>
    <w:rsid w:val="00AF7654"/>
    <w:rsid w:val="00B01A5D"/>
    <w:rsid w:val="00B03116"/>
    <w:rsid w:val="00B039A7"/>
    <w:rsid w:val="00B043DB"/>
    <w:rsid w:val="00B04627"/>
    <w:rsid w:val="00B051DD"/>
    <w:rsid w:val="00B05747"/>
    <w:rsid w:val="00B10732"/>
    <w:rsid w:val="00B13449"/>
    <w:rsid w:val="00B13939"/>
    <w:rsid w:val="00B13C4F"/>
    <w:rsid w:val="00B14F65"/>
    <w:rsid w:val="00B15143"/>
    <w:rsid w:val="00B1531A"/>
    <w:rsid w:val="00B15E95"/>
    <w:rsid w:val="00B21C22"/>
    <w:rsid w:val="00B22B37"/>
    <w:rsid w:val="00B230FE"/>
    <w:rsid w:val="00B23684"/>
    <w:rsid w:val="00B2480B"/>
    <w:rsid w:val="00B34EAF"/>
    <w:rsid w:val="00B35777"/>
    <w:rsid w:val="00B35AA8"/>
    <w:rsid w:val="00B37550"/>
    <w:rsid w:val="00B37D4F"/>
    <w:rsid w:val="00B420D8"/>
    <w:rsid w:val="00B4537F"/>
    <w:rsid w:val="00B51076"/>
    <w:rsid w:val="00B515B7"/>
    <w:rsid w:val="00B5405B"/>
    <w:rsid w:val="00B569FF"/>
    <w:rsid w:val="00B576C1"/>
    <w:rsid w:val="00B57DAD"/>
    <w:rsid w:val="00B60E27"/>
    <w:rsid w:val="00B6202D"/>
    <w:rsid w:val="00B62A75"/>
    <w:rsid w:val="00B632C0"/>
    <w:rsid w:val="00B648DC"/>
    <w:rsid w:val="00B652B0"/>
    <w:rsid w:val="00B677E2"/>
    <w:rsid w:val="00B74E7B"/>
    <w:rsid w:val="00B74F99"/>
    <w:rsid w:val="00B77EED"/>
    <w:rsid w:val="00B8690B"/>
    <w:rsid w:val="00B86BFC"/>
    <w:rsid w:val="00B8732E"/>
    <w:rsid w:val="00B9437F"/>
    <w:rsid w:val="00B949EB"/>
    <w:rsid w:val="00B94FDE"/>
    <w:rsid w:val="00BA0857"/>
    <w:rsid w:val="00BA09BB"/>
    <w:rsid w:val="00BA323A"/>
    <w:rsid w:val="00BB01C2"/>
    <w:rsid w:val="00BB04E7"/>
    <w:rsid w:val="00BB0D07"/>
    <w:rsid w:val="00BB2337"/>
    <w:rsid w:val="00BB72D3"/>
    <w:rsid w:val="00BC19EA"/>
    <w:rsid w:val="00BC2A90"/>
    <w:rsid w:val="00BC2D97"/>
    <w:rsid w:val="00BC36B8"/>
    <w:rsid w:val="00BC3C18"/>
    <w:rsid w:val="00BC77A9"/>
    <w:rsid w:val="00BD04C3"/>
    <w:rsid w:val="00BD1D92"/>
    <w:rsid w:val="00BD253A"/>
    <w:rsid w:val="00BD41C4"/>
    <w:rsid w:val="00BD4C39"/>
    <w:rsid w:val="00BE160A"/>
    <w:rsid w:val="00BE3D5E"/>
    <w:rsid w:val="00BF1193"/>
    <w:rsid w:val="00BF23A8"/>
    <w:rsid w:val="00BF445D"/>
    <w:rsid w:val="00BF630D"/>
    <w:rsid w:val="00C0074F"/>
    <w:rsid w:val="00C0481E"/>
    <w:rsid w:val="00C04D3C"/>
    <w:rsid w:val="00C059E7"/>
    <w:rsid w:val="00C05A07"/>
    <w:rsid w:val="00C05FE0"/>
    <w:rsid w:val="00C128CC"/>
    <w:rsid w:val="00C12FBF"/>
    <w:rsid w:val="00C13659"/>
    <w:rsid w:val="00C16AE0"/>
    <w:rsid w:val="00C2220F"/>
    <w:rsid w:val="00C229A1"/>
    <w:rsid w:val="00C22E22"/>
    <w:rsid w:val="00C24A06"/>
    <w:rsid w:val="00C2619A"/>
    <w:rsid w:val="00C27B4F"/>
    <w:rsid w:val="00C30161"/>
    <w:rsid w:val="00C33355"/>
    <w:rsid w:val="00C344D7"/>
    <w:rsid w:val="00C36B1E"/>
    <w:rsid w:val="00C37088"/>
    <w:rsid w:val="00C3734E"/>
    <w:rsid w:val="00C40458"/>
    <w:rsid w:val="00C41E6D"/>
    <w:rsid w:val="00C42A92"/>
    <w:rsid w:val="00C4527C"/>
    <w:rsid w:val="00C45830"/>
    <w:rsid w:val="00C51687"/>
    <w:rsid w:val="00C5273E"/>
    <w:rsid w:val="00C56867"/>
    <w:rsid w:val="00C57699"/>
    <w:rsid w:val="00C60048"/>
    <w:rsid w:val="00C62C9F"/>
    <w:rsid w:val="00C6488C"/>
    <w:rsid w:val="00C66745"/>
    <w:rsid w:val="00C67B13"/>
    <w:rsid w:val="00C704F0"/>
    <w:rsid w:val="00C70576"/>
    <w:rsid w:val="00C7345D"/>
    <w:rsid w:val="00C738D9"/>
    <w:rsid w:val="00C73BA5"/>
    <w:rsid w:val="00C748CE"/>
    <w:rsid w:val="00C80344"/>
    <w:rsid w:val="00C80687"/>
    <w:rsid w:val="00C8152E"/>
    <w:rsid w:val="00C83957"/>
    <w:rsid w:val="00C85C3C"/>
    <w:rsid w:val="00C86914"/>
    <w:rsid w:val="00C90753"/>
    <w:rsid w:val="00C93AAC"/>
    <w:rsid w:val="00C94736"/>
    <w:rsid w:val="00C95333"/>
    <w:rsid w:val="00C96BE4"/>
    <w:rsid w:val="00C96C9A"/>
    <w:rsid w:val="00C97B8B"/>
    <w:rsid w:val="00CA14D2"/>
    <w:rsid w:val="00CA3B3C"/>
    <w:rsid w:val="00CA46B7"/>
    <w:rsid w:val="00CA6698"/>
    <w:rsid w:val="00CA6E53"/>
    <w:rsid w:val="00CB01FC"/>
    <w:rsid w:val="00CB354E"/>
    <w:rsid w:val="00CB375F"/>
    <w:rsid w:val="00CC3F90"/>
    <w:rsid w:val="00CC4A6F"/>
    <w:rsid w:val="00CD6803"/>
    <w:rsid w:val="00CD7104"/>
    <w:rsid w:val="00CE0624"/>
    <w:rsid w:val="00CE3251"/>
    <w:rsid w:val="00CF0B72"/>
    <w:rsid w:val="00CF206B"/>
    <w:rsid w:val="00CF3168"/>
    <w:rsid w:val="00CF5F72"/>
    <w:rsid w:val="00CF6152"/>
    <w:rsid w:val="00CF77A6"/>
    <w:rsid w:val="00CF7C4D"/>
    <w:rsid w:val="00D01AD4"/>
    <w:rsid w:val="00D02710"/>
    <w:rsid w:val="00D056B7"/>
    <w:rsid w:val="00D05DB2"/>
    <w:rsid w:val="00D07292"/>
    <w:rsid w:val="00D11D48"/>
    <w:rsid w:val="00D13ED0"/>
    <w:rsid w:val="00D14A77"/>
    <w:rsid w:val="00D1693B"/>
    <w:rsid w:val="00D20547"/>
    <w:rsid w:val="00D22559"/>
    <w:rsid w:val="00D235C3"/>
    <w:rsid w:val="00D23981"/>
    <w:rsid w:val="00D267CC"/>
    <w:rsid w:val="00D26861"/>
    <w:rsid w:val="00D30164"/>
    <w:rsid w:val="00D324A3"/>
    <w:rsid w:val="00D3283A"/>
    <w:rsid w:val="00D335F8"/>
    <w:rsid w:val="00D35CE8"/>
    <w:rsid w:val="00D35F7D"/>
    <w:rsid w:val="00D363C8"/>
    <w:rsid w:val="00D40EDF"/>
    <w:rsid w:val="00D41D5A"/>
    <w:rsid w:val="00D44BC4"/>
    <w:rsid w:val="00D4703F"/>
    <w:rsid w:val="00D50547"/>
    <w:rsid w:val="00D548D1"/>
    <w:rsid w:val="00D564A2"/>
    <w:rsid w:val="00D5740D"/>
    <w:rsid w:val="00D57F9D"/>
    <w:rsid w:val="00D6322A"/>
    <w:rsid w:val="00D633E8"/>
    <w:rsid w:val="00D637FB"/>
    <w:rsid w:val="00D65EE5"/>
    <w:rsid w:val="00D662C4"/>
    <w:rsid w:val="00D66B2F"/>
    <w:rsid w:val="00D710D9"/>
    <w:rsid w:val="00D72D59"/>
    <w:rsid w:val="00D74F09"/>
    <w:rsid w:val="00D8286F"/>
    <w:rsid w:val="00D84312"/>
    <w:rsid w:val="00D86CF2"/>
    <w:rsid w:val="00D8717A"/>
    <w:rsid w:val="00D8721B"/>
    <w:rsid w:val="00D9232F"/>
    <w:rsid w:val="00D92D6A"/>
    <w:rsid w:val="00D938EB"/>
    <w:rsid w:val="00D95439"/>
    <w:rsid w:val="00D961F5"/>
    <w:rsid w:val="00D97DF0"/>
    <w:rsid w:val="00DA04B2"/>
    <w:rsid w:val="00DA187E"/>
    <w:rsid w:val="00DA1B54"/>
    <w:rsid w:val="00DA1B75"/>
    <w:rsid w:val="00DA6463"/>
    <w:rsid w:val="00DA67E5"/>
    <w:rsid w:val="00DB1D53"/>
    <w:rsid w:val="00DB236E"/>
    <w:rsid w:val="00DB5380"/>
    <w:rsid w:val="00DB77BC"/>
    <w:rsid w:val="00DC08B2"/>
    <w:rsid w:val="00DC11C3"/>
    <w:rsid w:val="00DC21D3"/>
    <w:rsid w:val="00DC3536"/>
    <w:rsid w:val="00DC72B7"/>
    <w:rsid w:val="00DD05E6"/>
    <w:rsid w:val="00DD0A13"/>
    <w:rsid w:val="00DD0DDF"/>
    <w:rsid w:val="00DD1624"/>
    <w:rsid w:val="00DD18C0"/>
    <w:rsid w:val="00DD21A0"/>
    <w:rsid w:val="00DD3124"/>
    <w:rsid w:val="00DD36AB"/>
    <w:rsid w:val="00DD431B"/>
    <w:rsid w:val="00DD5509"/>
    <w:rsid w:val="00DD6BBF"/>
    <w:rsid w:val="00DE12DA"/>
    <w:rsid w:val="00DE4273"/>
    <w:rsid w:val="00DE428E"/>
    <w:rsid w:val="00DE6B9E"/>
    <w:rsid w:val="00DE7C72"/>
    <w:rsid w:val="00DF0FB9"/>
    <w:rsid w:val="00DF37FD"/>
    <w:rsid w:val="00DF6235"/>
    <w:rsid w:val="00DF798C"/>
    <w:rsid w:val="00E030E6"/>
    <w:rsid w:val="00E04750"/>
    <w:rsid w:val="00E057D7"/>
    <w:rsid w:val="00E06386"/>
    <w:rsid w:val="00E13ADC"/>
    <w:rsid w:val="00E15642"/>
    <w:rsid w:val="00E16D38"/>
    <w:rsid w:val="00E21BCF"/>
    <w:rsid w:val="00E260D3"/>
    <w:rsid w:val="00E30E30"/>
    <w:rsid w:val="00E3164A"/>
    <w:rsid w:val="00E31D99"/>
    <w:rsid w:val="00E36802"/>
    <w:rsid w:val="00E36871"/>
    <w:rsid w:val="00E37011"/>
    <w:rsid w:val="00E37065"/>
    <w:rsid w:val="00E42762"/>
    <w:rsid w:val="00E43128"/>
    <w:rsid w:val="00E47A04"/>
    <w:rsid w:val="00E501B0"/>
    <w:rsid w:val="00E51428"/>
    <w:rsid w:val="00E52CB2"/>
    <w:rsid w:val="00E53352"/>
    <w:rsid w:val="00E540DB"/>
    <w:rsid w:val="00E54DD8"/>
    <w:rsid w:val="00E54E56"/>
    <w:rsid w:val="00E555F9"/>
    <w:rsid w:val="00E55F1D"/>
    <w:rsid w:val="00E5606E"/>
    <w:rsid w:val="00E56398"/>
    <w:rsid w:val="00E631E3"/>
    <w:rsid w:val="00E63507"/>
    <w:rsid w:val="00E6413C"/>
    <w:rsid w:val="00E64739"/>
    <w:rsid w:val="00E6603A"/>
    <w:rsid w:val="00E66DBF"/>
    <w:rsid w:val="00E71B81"/>
    <w:rsid w:val="00E72DE4"/>
    <w:rsid w:val="00E73887"/>
    <w:rsid w:val="00E73A5D"/>
    <w:rsid w:val="00E74BBD"/>
    <w:rsid w:val="00E7686B"/>
    <w:rsid w:val="00E774CE"/>
    <w:rsid w:val="00E836A8"/>
    <w:rsid w:val="00E85D49"/>
    <w:rsid w:val="00E8656B"/>
    <w:rsid w:val="00E90FA5"/>
    <w:rsid w:val="00E91B76"/>
    <w:rsid w:val="00E91F21"/>
    <w:rsid w:val="00E92EAD"/>
    <w:rsid w:val="00E93D1F"/>
    <w:rsid w:val="00E97CF8"/>
    <w:rsid w:val="00EA753E"/>
    <w:rsid w:val="00EA7707"/>
    <w:rsid w:val="00EA788A"/>
    <w:rsid w:val="00EB0514"/>
    <w:rsid w:val="00EB1834"/>
    <w:rsid w:val="00EB495E"/>
    <w:rsid w:val="00EB5572"/>
    <w:rsid w:val="00EB6406"/>
    <w:rsid w:val="00EB760F"/>
    <w:rsid w:val="00EB7D49"/>
    <w:rsid w:val="00EC4046"/>
    <w:rsid w:val="00EC49CE"/>
    <w:rsid w:val="00EC592A"/>
    <w:rsid w:val="00EC6FDC"/>
    <w:rsid w:val="00ED41F7"/>
    <w:rsid w:val="00ED5FD4"/>
    <w:rsid w:val="00ED7353"/>
    <w:rsid w:val="00ED78AF"/>
    <w:rsid w:val="00EE1B06"/>
    <w:rsid w:val="00EE2697"/>
    <w:rsid w:val="00EE30F8"/>
    <w:rsid w:val="00EE3B94"/>
    <w:rsid w:val="00EE3C8B"/>
    <w:rsid w:val="00EE56FF"/>
    <w:rsid w:val="00EE5BF9"/>
    <w:rsid w:val="00EE66C3"/>
    <w:rsid w:val="00EF5BF9"/>
    <w:rsid w:val="00F00ACC"/>
    <w:rsid w:val="00F0233E"/>
    <w:rsid w:val="00F22193"/>
    <w:rsid w:val="00F2340A"/>
    <w:rsid w:val="00F23713"/>
    <w:rsid w:val="00F262FF"/>
    <w:rsid w:val="00F271D4"/>
    <w:rsid w:val="00F30CCD"/>
    <w:rsid w:val="00F35070"/>
    <w:rsid w:val="00F37DAA"/>
    <w:rsid w:val="00F41049"/>
    <w:rsid w:val="00F41244"/>
    <w:rsid w:val="00F41B50"/>
    <w:rsid w:val="00F42707"/>
    <w:rsid w:val="00F44167"/>
    <w:rsid w:val="00F46038"/>
    <w:rsid w:val="00F46FC4"/>
    <w:rsid w:val="00F51649"/>
    <w:rsid w:val="00F529CF"/>
    <w:rsid w:val="00F54B1C"/>
    <w:rsid w:val="00F556D5"/>
    <w:rsid w:val="00F566EA"/>
    <w:rsid w:val="00F61213"/>
    <w:rsid w:val="00F63FF6"/>
    <w:rsid w:val="00F67032"/>
    <w:rsid w:val="00F71306"/>
    <w:rsid w:val="00F71FCA"/>
    <w:rsid w:val="00F74AF8"/>
    <w:rsid w:val="00F74C5F"/>
    <w:rsid w:val="00F76077"/>
    <w:rsid w:val="00F76677"/>
    <w:rsid w:val="00F77993"/>
    <w:rsid w:val="00F805DB"/>
    <w:rsid w:val="00F811F0"/>
    <w:rsid w:val="00F81FA8"/>
    <w:rsid w:val="00F828EC"/>
    <w:rsid w:val="00F83663"/>
    <w:rsid w:val="00F85A44"/>
    <w:rsid w:val="00F86C2E"/>
    <w:rsid w:val="00F873A9"/>
    <w:rsid w:val="00F90121"/>
    <w:rsid w:val="00F91B0E"/>
    <w:rsid w:val="00F9528B"/>
    <w:rsid w:val="00F9547A"/>
    <w:rsid w:val="00F97B8A"/>
    <w:rsid w:val="00FA01A0"/>
    <w:rsid w:val="00FA1B0C"/>
    <w:rsid w:val="00FA41D3"/>
    <w:rsid w:val="00FA4B68"/>
    <w:rsid w:val="00FA6961"/>
    <w:rsid w:val="00FA722A"/>
    <w:rsid w:val="00FB25BC"/>
    <w:rsid w:val="00FB416B"/>
    <w:rsid w:val="00FB4B77"/>
    <w:rsid w:val="00FB55CC"/>
    <w:rsid w:val="00FB6E0F"/>
    <w:rsid w:val="00FB775E"/>
    <w:rsid w:val="00FC0B12"/>
    <w:rsid w:val="00FC221D"/>
    <w:rsid w:val="00FC4325"/>
    <w:rsid w:val="00FC54FD"/>
    <w:rsid w:val="00FC6835"/>
    <w:rsid w:val="00FC7E12"/>
    <w:rsid w:val="00FD2920"/>
    <w:rsid w:val="00FD400B"/>
    <w:rsid w:val="00FD503F"/>
    <w:rsid w:val="00FD52B4"/>
    <w:rsid w:val="00FE08C8"/>
    <w:rsid w:val="00FE0D8D"/>
    <w:rsid w:val="00FE2699"/>
    <w:rsid w:val="00FE3F02"/>
    <w:rsid w:val="00FE428F"/>
    <w:rsid w:val="00FE536E"/>
    <w:rsid w:val="00FE5925"/>
    <w:rsid w:val="00FE5FD5"/>
    <w:rsid w:val="00FF3811"/>
    <w:rsid w:val="00FF4B00"/>
    <w:rsid w:val="00FF4D51"/>
    <w:rsid w:val="00FF66A8"/>
    <w:rsid w:val="27D61109"/>
    <w:rsid w:val="2CF3B43A"/>
    <w:rsid w:val="3000FEC6"/>
    <w:rsid w:val="3C917F58"/>
    <w:rsid w:val="436B559A"/>
    <w:rsid w:val="451CF271"/>
    <w:rsid w:val="4FCB1B35"/>
    <w:rsid w:val="5C376FAE"/>
    <w:rsid w:val="6BFAA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E8A53"/>
  <w15:docId w15:val="{7C1F1A23-77F4-4463-867F-836B7C17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9" w:qFormat="1"/>
    <w:lsdException w:name="heading 2" w:semiHidden="1" w:uiPriority="29" w:unhideWhenUsed="1" w:qFormat="1"/>
    <w:lsdException w:name="heading 3" w:semiHidden="1" w:uiPriority="29" w:unhideWhenUsed="1" w:qFormat="1"/>
    <w:lsdException w:name="heading 4" w:semiHidden="1" w:uiPriority="29" w:unhideWhenUsed="1" w:qFormat="1"/>
    <w:lsdException w:name="heading 5" w:semiHidden="1" w:uiPriority="29" w:unhideWhenUsed="1" w:qFormat="1"/>
    <w:lsdException w:name="heading 6" w:semiHidden="1" w:uiPriority="29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DF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next w:val="Normal"/>
    <w:link w:val="Heading1Char"/>
    <w:uiPriority w:val="29"/>
    <w:qFormat/>
    <w:rsid w:val="00605E80"/>
    <w:pPr>
      <w:keepNext/>
      <w:numPr>
        <w:numId w:val="3"/>
      </w:numPr>
      <w:spacing w:before="320" w:after="160" w:line="240" w:lineRule="auto"/>
      <w:outlineLvl w:val="0"/>
    </w:pPr>
    <w:rPr>
      <w:rFonts w:asciiTheme="majorHAnsi" w:hAnsiTheme="majorHAnsi"/>
      <w:sz w:val="36"/>
      <w:szCs w:val="20"/>
    </w:rPr>
  </w:style>
  <w:style w:type="paragraph" w:styleId="Heading2">
    <w:name w:val="heading 2"/>
    <w:basedOn w:val="Heading1"/>
    <w:next w:val="Normal"/>
    <w:link w:val="Heading2Char"/>
    <w:uiPriority w:val="29"/>
    <w:qFormat/>
    <w:rsid w:val="0013688A"/>
    <w:pPr>
      <w:numPr>
        <w:ilvl w:val="1"/>
      </w:numPr>
      <w:outlineLvl w:val="1"/>
    </w:pPr>
    <w:rPr>
      <w:i/>
      <w:sz w:val="32"/>
    </w:rPr>
  </w:style>
  <w:style w:type="paragraph" w:styleId="Heading3">
    <w:name w:val="heading 3"/>
    <w:basedOn w:val="Heading2"/>
    <w:next w:val="Normal"/>
    <w:link w:val="Heading3Char"/>
    <w:uiPriority w:val="29"/>
    <w:qFormat/>
    <w:rsid w:val="0013688A"/>
    <w:pPr>
      <w:numPr>
        <w:ilvl w:val="2"/>
      </w:numPr>
      <w:spacing w:before="280" w:after="140"/>
      <w:outlineLvl w:val="2"/>
    </w:pPr>
    <w:rPr>
      <w:b/>
      <w:i w:val="0"/>
      <w:smallCaps/>
      <w:sz w:val="28"/>
    </w:rPr>
  </w:style>
  <w:style w:type="paragraph" w:styleId="Heading4">
    <w:name w:val="heading 4"/>
    <w:basedOn w:val="Heading3"/>
    <w:next w:val="Normal"/>
    <w:link w:val="Heading4Char"/>
    <w:uiPriority w:val="29"/>
    <w:qFormat/>
    <w:rsid w:val="0013688A"/>
    <w:pPr>
      <w:numPr>
        <w:ilvl w:val="3"/>
      </w:numPr>
      <w:outlineLvl w:val="3"/>
    </w:pPr>
    <w:rPr>
      <w:b w:val="0"/>
      <w:i/>
      <w:smallCaps w:val="0"/>
    </w:rPr>
  </w:style>
  <w:style w:type="paragraph" w:styleId="Heading5">
    <w:name w:val="heading 5"/>
    <w:basedOn w:val="Heading4"/>
    <w:next w:val="Normal"/>
    <w:link w:val="Heading5Char"/>
    <w:uiPriority w:val="29"/>
    <w:qFormat/>
    <w:rsid w:val="0013688A"/>
    <w:pPr>
      <w:numPr>
        <w:ilvl w:val="4"/>
      </w:numPr>
      <w:spacing w:before="240" w:after="120"/>
      <w:outlineLvl w:val="4"/>
    </w:pPr>
    <w:rPr>
      <w:b/>
      <w:i w:val="0"/>
      <w:sz w:val="24"/>
    </w:rPr>
  </w:style>
  <w:style w:type="paragraph" w:styleId="Heading6">
    <w:name w:val="heading 6"/>
    <w:basedOn w:val="Heading5"/>
    <w:next w:val="Normal"/>
    <w:link w:val="Heading6Char"/>
    <w:uiPriority w:val="29"/>
    <w:qFormat/>
    <w:rsid w:val="0013688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29"/>
    <w:qFormat/>
    <w:rsid w:val="0013688A"/>
    <w:pPr>
      <w:numPr>
        <w:ilvl w:val="6"/>
      </w:numPr>
      <w:outlineLvl w:val="6"/>
    </w:pPr>
    <w:rPr>
      <w:rFonts w:ascii="FuturaTMedCon" w:hAnsi="FuturaTMedCon"/>
      <w:smallCaps/>
    </w:rPr>
  </w:style>
  <w:style w:type="paragraph" w:styleId="Heading8">
    <w:name w:val="heading 8"/>
    <w:basedOn w:val="Heading7"/>
    <w:next w:val="Normal"/>
    <w:link w:val="Heading8Char"/>
    <w:uiPriority w:val="29"/>
    <w:qFormat/>
    <w:rsid w:val="0013688A"/>
    <w:pPr>
      <w:numPr>
        <w:ilvl w:val="7"/>
      </w:numPr>
      <w:outlineLvl w:val="7"/>
    </w:pPr>
    <w:rPr>
      <w:i/>
    </w:rPr>
  </w:style>
  <w:style w:type="paragraph" w:styleId="Heading9">
    <w:name w:val="heading 9"/>
    <w:basedOn w:val="Heading7"/>
    <w:next w:val="Normal"/>
    <w:link w:val="Heading9Char"/>
    <w:uiPriority w:val="29"/>
    <w:qFormat/>
    <w:rsid w:val="0013688A"/>
    <w:pPr>
      <w:numPr>
        <w:ilvl w:val="8"/>
      </w:numPr>
      <w:spacing w:after="60"/>
      <w:outlineLvl w:val="8"/>
    </w:pPr>
    <w:rPr>
      <w:rFonts w:ascii="Arial" w:hAnsi="Arial"/>
      <w:b w:val="0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7EF"/>
  </w:style>
  <w:style w:type="paragraph" w:styleId="Footer">
    <w:name w:val="footer"/>
    <w:basedOn w:val="Normal"/>
    <w:link w:val="FooterChar"/>
    <w:uiPriority w:val="99"/>
    <w:unhideWhenUsed/>
    <w:rsid w:val="00DE7C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72"/>
  </w:style>
  <w:style w:type="table" w:styleId="TableGrid">
    <w:name w:val="Table Grid"/>
    <w:basedOn w:val="TableNormal"/>
    <w:uiPriority w:val="59"/>
    <w:rsid w:val="00A82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3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95"/>
    <w:rPr>
      <w:rFonts w:ascii="Tahoma" w:hAnsi="Tahoma" w:cs="Tahoma"/>
      <w:sz w:val="16"/>
      <w:szCs w:val="16"/>
    </w:rPr>
  </w:style>
  <w:style w:type="paragraph" w:customStyle="1" w:styleId="PageHeaderItem">
    <w:name w:val="Page Header Item"/>
    <w:basedOn w:val="Normal"/>
    <w:next w:val="Normal"/>
    <w:uiPriority w:val="39"/>
    <w:semiHidden/>
    <w:rsid w:val="00933057"/>
    <w:pPr>
      <w:jc w:val="right"/>
    </w:pPr>
    <w:rPr>
      <w:rFonts w:ascii="Gill Sans MT Condensed" w:hAnsi="Gill Sans MT Condensed"/>
      <w:sz w:val="18"/>
    </w:rPr>
  </w:style>
  <w:style w:type="character" w:customStyle="1" w:styleId="Heading1Char">
    <w:name w:val="Heading 1 Char"/>
    <w:basedOn w:val="DefaultParagraphFont"/>
    <w:link w:val="Heading1"/>
    <w:uiPriority w:val="29"/>
    <w:rsid w:val="00605E80"/>
    <w:rPr>
      <w:rFonts w:asciiTheme="majorHAnsi" w:hAnsiTheme="majorHAnsi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29"/>
    <w:rsid w:val="0013688A"/>
    <w:rPr>
      <w:rFonts w:ascii="Calibri" w:hAnsi="Calibri"/>
      <w:i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29"/>
    <w:rsid w:val="0013688A"/>
    <w:rPr>
      <w:rFonts w:ascii="Calibri" w:hAnsi="Calibri"/>
      <w:b/>
      <w:smallCaps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29"/>
    <w:rsid w:val="0013688A"/>
    <w:rPr>
      <w:rFonts w:ascii="Calibri" w:hAnsi="Calibri"/>
      <w:i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29"/>
    <w:rsid w:val="0013688A"/>
    <w:rPr>
      <w:rFonts w:ascii="Calibri" w:hAnsi="Calibri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29"/>
    <w:rsid w:val="0013688A"/>
    <w:rPr>
      <w:rFonts w:ascii="Calibri" w:hAnsi="Calibri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29"/>
    <w:rsid w:val="0013688A"/>
    <w:rPr>
      <w:rFonts w:ascii="FuturaTMedCon" w:hAnsi="FuturaTMedCon"/>
      <w:b/>
      <w:smallCap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29"/>
    <w:rsid w:val="0013688A"/>
    <w:rPr>
      <w:rFonts w:ascii="FuturaTMedCon" w:hAnsi="FuturaTMedCon"/>
      <w:b/>
      <w:i/>
      <w:smallCaps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29"/>
    <w:rsid w:val="0013688A"/>
    <w:rPr>
      <w:rFonts w:ascii="Arial" w:hAnsi="Arial"/>
      <w:i/>
      <w:small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39"/>
    <w:rsid w:val="0045612E"/>
    <w:pPr>
      <w:jc w:val="center"/>
      <w:outlineLvl w:val="0"/>
    </w:pPr>
    <w:rPr>
      <w:rFonts w:ascii="Courier New" w:eastAsiaTheme="majorEastAsia" w:hAnsi="Courier New" w:cstheme="majorBidi"/>
      <w:b/>
      <w:bCs/>
      <w:smallCap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E91B76"/>
    <w:rPr>
      <w:rFonts w:ascii="Courier New" w:eastAsiaTheme="majorEastAsia" w:hAnsi="Courier New" w:cstheme="majorBidi"/>
      <w:b/>
      <w:bCs/>
      <w:smallCap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39"/>
    <w:semiHidden/>
    <w:qFormat/>
    <w:rsid w:val="0013688A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39"/>
    <w:semiHidden/>
    <w:rsid w:val="001368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13688A"/>
    <w:rPr>
      <w:b/>
      <w:bCs/>
    </w:rPr>
  </w:style>
  <w:style w:type="character" w:styleId="Emphasis">
    <w:name w:val="Emphasis"/>
    <w:basedOn w:val="DefaultParagraphFont"/>
    <w:rsid w:val="00467170"/>
    <w:rPr>
      <w:i/>
      <w:iCs/>
    </w:rPr>
  </w:style>
  <w:style w:type="paragraph" w:styleId="NoSpacing">
    <w:name w:val="No Spacing"/>
    <w:basedOn w:val="Normal"/>
    <w:uiPriority w:val="9"/>
    <w:semiHidden/>
    <w:qFormat/>
    <w:rsid w:val="0013688A"/>
  </w:style>
  <w:style w:type="paragraph" w:styleId="ListParagraph">
    <w:name w:val="List Paragraph"/>
    <w:basedOn w:val="Normal"/>
    <w:qFormat/>
    <w:rsid w:val="00467170"/>
    <w:pPr>
      <w:ind w:left="720"/>
    </w:pPr>
    <w:rPr>
      <w:rFonts w:ascii="Calibri" w:eastAsia="Calibri" w:hAnsi="Calibri"/>
      <w:sz w:val="22"/>
      <w:szCs w:val="22"/>
      <w:lang w:eastAsia="en-GB"/>
    </w:rPr>
  </w:style>
  <w:style w:type="character" w:styleId="SubtleEmphasis">
    <w:name w:val="Subtle Emphasis"/>
    <w:uiPriority w:val="19"/>
    <w:semiHidden/>
    <w:rsid w:val="00467170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rsid w:val="0046717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46717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semiHidden/>
    <w:rsid w:val="004671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9"/>
    <w:semiHidden/>
    <w:qFormat/>
    <w:rsid w:val="001368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3688A"/>
    <w:pPr>
      <w:numPr>
        <w:numId w:val="0"/>
      </w:numPr>
      <w:spacing w:before="240" w:after="60"/>
      <w:outlineLvl w:val="9"/>
    </w:pPr>
    <w:rPr>
      <w:rFonts w:eastAsiaTheme="majorEastAsia" w:cstheme="majorBidi"/>
      <w:b/>
      <w:bCs/>
      <w:kern w:val="32"/>
      <w:sz w:val="32"/>
      <w:szCs w:val="32"/>
    </w:rPr>
  </w:style>
  <w:style w:type="paragraph" w:customStyle="1" w:styleId="ProjectName">
    <w:name w:val="ProjectName"/>
    <w:basedOn w:val="Normal"/>
    <w:next w:val="Normal"/>
    <w:uiPriority w:val="39"/>
    <w:rsid w:val="00A03A30"/>
    <w:pPr>
      <w:ind w:left="40"/>
      <w:jc w:val="center"/>
    </w:pPr>
    <w:rPr>
      <w:rFonts w:ascii="Courier New" w:eastAsia="Times New Roman" w:hAnsi="Courier New" w:cs="Times New Roman"/>
      <w:smallCaps/>
      <w:spacing w:val="26"/>
      <w:sz w:val="32"/>
    </w:rPr>
  </w:style>
  <w:style w:type="paragraph" w:customStyle="1" w:styleId="InstrumentName">
    <w:name w:val="InstrumentName"/>
    <w:basedOn w:val="Normal"/>
    <w:next w:val="Normal"/>
    <w:uiPriority w:val="39"/>
    <w:rsid w:val="0099162E"/>
    <w:pPr>
      <w:spacing w:before="120"/>
      <w:ind w:left="40"/>
      <w:jc w:val="right"/>
    </w:pPr>
    <w:rPr>
      <w:rFonts w:ascii="Courier New" w:eastAsia="Times New Roman" w:hAnsi="Courier New" w:cs="Times New Roman"/>
      <w:smallCaps/>
      <w:spacing w:val="26"/>
      <w:sz w:val="36"/>
    </w:rPr>
  </w:style>
  <w:style w:type="paragraph" w:customStyle="1" w:styleId="DocPreparedBy">
    <w:name w:val="DocPreparedBy"/>
    <w:basedOn w:val="ControlSection"/>
    <w:next w:val="Normal"/>
    <w:uiPriority w:val="39"/>
    <w:rsid w:val="000E0D88"/>
  </w:style>
  <w:style w:type="numbering" w:customStyle="1" w:styleId="MyHeadings">
    <w:name w:val="My Headings"/>
    <w:uiPriority w:val="99"/>
    <w:rsid w:val="00BD253A"/>
    <w:pPr>
      <w:numPr>
        <w:numId w:val="1"/>
      </w:numPr>
    </w:pPr>
  </w:style>
  <w:style w:type="paragraph" w:customStyle="1" w:styleId="DocApprovedBy">
    <w:name w:val="DocApprovedBy"/>
    <w:basedOn w:val="ControlSection"/>
    <w:next w:val="Normal"/>
    <w:uiPriority w:val="39"/>
    <w:rsid w:val="000E0D88"/>
  </w:style>
  <w:style w:type="paragraph" w:customStyle="1" w:styleId="DocReferenceCode">
    <w:name w:val="DocReferenceCode"/>
    <w:basedOn w:val="ControlSection"/>
    <w:next w:val="Normal"/>
    <w:uiPriority w:val="39"/>
    <w:rsid w:val="000E0D88"/>
  </w:style>
  <w:style w:type="paragraph" w:customStyle="1" w:styleId="DocIssue">
    <w:name w:val="DocIssue"/>
    <w:basedOn w:val="ControlSection"/>
    <w:next w:val="Normal"/>
    <w:uiPriority w:val="39"/>
    <w:rsid w:val="000E0D88"/>
  </w:style>
  <w:style w:type="paragraph" w:customStyle="1" w:styleId="DocRevision">
    <w:name w:val="DocRevision"/>
    <w:basedOn w:val="ControlSection"/>
    <w:next w:val="Normal"/>
    <w:uiPriority w:val="39"/>
    <w:rsid w:val="000E0D88"/>
  </w:style>
  <w:style w:type="paragraph" w:customStyle="1" w:styleId="DocDateOfIssue">
    <w:name w:val="DocDateOfIssue"/>
    <w:basedOn w:val="ControlSection"/>
    <w:next w:val="Normal"/>
    <w:uiPriority w:val="39"/>
    <w:rsid w:val="000E0D88"/>
  </w:style>
  <w:style w:type="paragraph" w:styleId="CommentText">
    <w:name w:val="annotation text"/>
    <w:aliases w:val="Comments &amp; Notes"/>
    <w:basedOn w:val="Normal"/>
    <w:link w:val="CommentTextChar"/>
    <w:qFormat/>
    <w:rsid w:val="0013688A"/>
    <w:rPr>
      <w:sz w:val="20"/>
    </w:rPr>
  </w:style>
  <w:style w:type="character" w:customStyle="1" w:styleId="CommentTextChar">
    <w:name w:val="Comment Text Char"/>
    <w:aliases w:val="Comments &amp; Notes Char"/>
    <w:basedOn w:val="DefaultParagraphFont"/>
    <w:link w:val="CommentText"/>
    <w:rsid w:val="0013688A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13688A"/>
    <w:pPr>
      <w:spacing w:before="120" w:after="120"/>
      <w:ind w:left="1276" w:right="284" w:hanging="992"/>
    </w:pPr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13688A"/>
    <w:rPr>
      <w:rFonts w:ascii="Times New Roman" w:hAnsi="Times New Roman"/>
      <w:b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C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CD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31"/>
    <w:semiHidden/>
    <w:rsid w:val="004671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31"/>
    <w:semiHidden/>
    <w:rsid w:val="002D7125"/>
    <w:rPr>
      <w:rFonts w:ascii="Times New Roman" w:hAnsi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1"/>
    <w:semiHidden/>
    <w:rsid w:val="004671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1"/>
    <w:semiHidden/>
    <w:rsid w:val="002D7125"/>
    <w:rPr>
      <w:rFonts w:ascii="Times New Roman" w:hAnsi="Times New Roman"/>
      <w:b/>
      <w:bCs/>
      <w:i/>
      <w:iCs/>
      <w:color w:val="4F81BD" w:themeColor="accent1"/>
      <w:sz w:val="24"/>
      <w:szCs w:val="20"/>
    </w:rPr>
  </w:style>
  <w:style w:type="character" w:customStyle="1" w:styleId="TableHeaderLabels">
    <w:name w:val="Table Header &amp; Labels"/>
    <w:basedOn w:val="DefaultParagraphFont"/>
    <w:qFormat/>
    <w:rsid w:val="0013688A"/>
    <w:rPr>
      <w:rFonts w:ascii="FuturaTMedCon" w:hAnsi="FuturaTMedCon"/>
      <w:noProof/>
      <w:sz w:val="24"/>
    </w:rPr>
  </w:style>
  <w:style w:type="paragraph" w:customStyle="1" w:styleId="ItemTitle">
    <w:name w:val="Item Title"/>
    <w:basedOn w:val="Normal"/>
    <w:next w:val="Normal"/>
    <w:uiPriority w:val="30"/>
    <w:rsid w:val="00C60048"/>
    <w:pPr>
      <w:spacing w:before="480" w:after="240"/>
    </w:pPr>
    <w:rPr>
      <w:rFonts w:ascii="Courier New" w:hAnsi="Courier New"/>
      <w:b/>
      <w:smallCaps/>
      <w:spacing w:val="120"/>
      <w:sz w:val="26"/>
    </w:rPr>
  </w:style>
  <w:style w:type="paragraph" w:styleId="BodyText">
    <w:name w:val="Body Text"/>
    <w:basedOn w:val="Normal"/>
    <w:link w:val="BodyTextChar"/>
    <w:qFormat/>
    <w:rsid w:val="0013688A"/>
    <w:rPr>
      <w:rFonts w:eastAsia="Times New Roman" w:cs="Times New Roman"/>
      <w:szCs w:val="24"/>
    </w:rPr>
  </w:style>
  <w:style w:type="numbering" w:customStyle="1" w:styleId="MyAnnexes">
    <w:name w:val="My Annexes"/>
    <w:uiPriority w:val="99"/>
    <w:rsid w:val="00CA46B7"/>
    <w:pPr>
      <w:numPr>
        <w:numId w:val="2"/>
      </w:numPr>
    </w:pPr>
  </w:style>
  <w:style w:type="character" w:customStyle="1" w:styleId="RequirementTag">
    <w:name w:val="Requirement  Tag"/>
    <w:basedOn w:val="DefaultParagraphFont"/>
    <w:qFormat/>
    <w:rsid w:val="0013688A"/>
    <w:rPr>
      <w:rFonts w:ascii="Times New Roman" w:hAnsi="Times New Roman"/>
      <w:b/>
      <w:sz w:val="24"/>
    </w:rPr>
  </w:style>
  <w:style w:type="character" w:customStyle="1" w:styleId="RequirementRedTag">
    <w:name w:val="Requirement Red Tag"/>
    <w:basedOn w:val="RequirementTag"/>
    <w:qFormat/>
    <w:rsid w:val="0013688A"/>
    <w:rPr>
      <w:rFonts w:ascii="Times New Roman" w:hAnsi="Times New Roman"/>
      <w:b/>
      <w:bCs/>
      <w:color w:val="FF0000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3688A"/>
    <w:rPr>
      <w:rFonts w:ascii="Times New Roman" w:eastAsia="Times New Roman" w:hAnsi="Times New Roman" w:cs="Times New Roman"/>
      <w:sz w:val="24"/>
      <w:szCs w:val="24"/>
    </w:rPr>
  </w:style>
  <w:style w:type="paragraph" w:customStyle="1" w:styleId="DocOrganisation">
    <w:name w:val="DocOrganisation"/>
    <w:basedOn w:val="ControlSection"/>
    <w:next w:val="Normal"/>
    <w:uiPriority w:val="39"/>
    <w:rsid w:val="00D40EDF"/>
    <w:rPr>
      <w:sz w:val="22"/>
    </w:rPr>
  </w:style>
  <w:style w:type="paragraph" w:customStyle="1" w:styleId="DocTitle">
    <w:name w:val="DocTitle"/>
    <w:basedOn w:val="ControlSection"/>
    <w:next w:val="Normal"/>
    <w:uiPriority w:val="39"/>
    <w:rsid w:val="00E91B76"/>
    <w:rPr>
      <w:sz w:val="22"/>
    </w:rPr>
  </w:style>
  <w:style w:type="paragraph" w:customStyle="1" w:styleId="DocInstrumentCode">
    <w:name w:val="DocInstrumentCode"/>
    <w:basedOn w:val="ControlSection"/>
    <w:next w:val="Normal"/>
    <w:uiPriority w:val="39"/>
    <w:rsid w:val="00E91B76"/>
    <w:rPr>
      <w:sz w:val="22"/>
    </w:rPr>
  </w:style>
  <w:style w:type="paragraph" w:customStyle="1" w:styleId="DocInstrumentName">
    <w:name w:val="DocInstrumentName"/>
    <w:basedOn w:val="ControlSection"/>
    <w:next w:val="Normal"/>
    <w:uiPriority w:val="39"/>
    <w:rsid w:val="00E91B76"/>
    <w:rPr>
      <w:sz w:val="22"/>
    </w:rPr>
  </w:style>
  <w:style w:type="paragraph" w:customStyle="1" w:styleId="DocProjectName">
    <w:name w:val="DocProjectName"/>
    <w:basedOn w:val="ControlSection"/>
    <w:next w:val="Normal"/>
    <w:uiPriority w:val="39"/>
    <w:rsid w:val="00E91B76"/>
    <w:rPr>
      <w:sz w:val="22"/>
    </w:rPr>
  </w:style>
  <w:style w:type="paragraph" w:customStyle="1" w:styleId="ControlSection">
    <w:name w:val="ControlSection"/>
    <w:next w:val="Normal"/>
    <w:qFormat/>
    <w:rsid w:val="00B5405B"/>
    <w:rPr>
      <w:rFonts w:ascii="Times New Roman" w:hAnsi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5C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5C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5C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45CCF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5CC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45CC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45C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45C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45C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45CCF"/>
    <w:pPr>
      <w:spacing w:after="100"/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7E7BDC"/>
  </w:style>
  <w:style w:type="character" w:styleId="FollowedHyperlink">
    <w:name w:val="FollowedHyperlink"/>
    <w:basedOn w:val="DefaultParagraphFont"/>
    <w:uiPriority w:val="99"/>
    <w:semiHidden/>
    <w:unhideWhenUsed/>
    <w:rsid w:val="000E642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56F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6FF"/>
    <w:rPr>
      <w:rFonts w:ascii="Times New Roman" w:hAnsi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E56F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EB7D49"/>
    <w:pPr>
      <w:spacing w:line="240" w:lineRule="auto"/>
    </w:pPr>
    <w:rPr>
      <w:rFonts w:ascii="Times New Roman" w:hAnsi="Times New Roman"/>
      <w:sz w:val="24"/>
      <w:szCs w:val="20"/>
    </w:rPr>
  </w:style>
  <w:style w:type="table" w:styleId="PlainTable2">
    <w:name w:val="Plain Table 2"/>
    <w:basedOn w:val="TableNormal"/>
    <w:uiPriority w:val="42"/>
    <w:rsid w:val="00955B68"/>
    <w:pPr>
      <w:spacing w:line="240" w:lineRule="auto"/>
    </w:pPr>
    <w:rPr>
      <w:sz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Imperial%20College%20London\HelioSwarm%20-%20Documents\IMAP\IMAP%20Template%20-%20202012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Solar Orbiter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280731A184A47825714BE46726EE2" ma:contentTypeVersion="14" ma:contentTypeDescription="Create a new document." ma:contentTypeScope="" ma:versionID="c660aef677f043f1304a4141fad67e0b">
  <xsd:schema xmlns:xsd="http://www.w3.org/2001/XMLSchema" xmlns:xs="http://www.w3.org/2001/XMLSchema" xmlns:p="http://schemas.microsoft.com/office/2006/metadata/properties" xmlns:ns2="355fac86-990a-4e1e-946c-0894aa034b39" xmlns:ns3="073a8def-a79a-4de6-ac2a-ec3d2ddc9069" targetNamespace="http://schemas.microsoft.com/office/2006/metadata/properties" ma:root="true" ma:fieldsID="c531c38888d71d3311e66ce76f44f231" ns2:_="" ns3:_="">
    <xsd:import namespace="355fac86-990a-4e1e-946c-0894aa034b39"/>
    <xsd:import namespace="073a8def-a79a-4de6-ac2a-ec3d2ddc9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fac86-990a-4e1e-946c-0894aa034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8def-a79a-4de6-ac2a-ec3d2ddc90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9b3d341-112d-48a8-8a9c-19c1cb39a399}" ma:internalName="TaxCatchAll" ma:showField="CatchAllData" ma:web="073a8def-a79a-4de6-ac2a-ec3d2ddc90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SharedWithUsers xmlns="073a8def-a79a-4de6-ac2a-ec3d2ddc9069">
      <UserInfo>
        <DisplayName>IMAP-MAG</DisplayName>
        <AccountId>13</AccountId>
        <AccountType/>
      </UserInfo>
      <UserInfo>
        <DisplayName>IMAP Ops - PH Members</DisplayName>
        <AccountId>7</AccountId>
        <AccountType/>
      </UserInfo>
      <UserInfo>
        <DisplayName>O'Brien, Helen L</DisplayName>
        <AccountId>18</AccountId>
        <AccountType/>
      </UserInfo>
      <UserInfo>
        <DisplayName>Tomes, Maddie</DisplayName>
        <AccountId>19</AccountId>
        <AccountType/>
      </UserInfo>
      <UserInfo>
        <DisplayName>Facchinelli, Michele</DisplayName>
        <AccountId>20</AccountId>
        <AccountType/>
      </UserInfo>
      <UserInfo>
        <DisplayName>Crabtree, Alastair</DisplayName>
        <AccountId>21</AccountId>
        <AccountType/>
      </UserInfo>
      <UserInfo>
        <DisplayName>Greenaway, Christopher S</DisplayName>
        <AccountId>9</AccountId>
        <AccountType/>
      </UserInfo>
    </SharedWithUsers>
    <lcf76f155ced4ddcb4097134ff3c332f xmlns="355fac86-990a-4e1e-946c-0894aa034b39">
      <Terms xmlns="http://schemas.microsoft.com/office/infopath/2007/PartnerControls"/>
    </lcf76f155ced4ddcb4097134ff3c332f>
    <TaxCatchAll xmlns="073a8def-a79a-4de6-ac2a-ec3d2ddc906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8B5D3-58CC-4A05-9A70-EB225AF465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367ADC-114E-44AF-AEFC-55B3DD30B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fac86-990a-4e1e-946c-0894aa034b39"/>
    <ds:schemaRef ds:uri="073a8def-a79a-4de6-ac2a-ec3d2ddc90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AA4960-610C-4248-908E-2C65E39319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A01258-C07D-4519-B6B2-D76CE673525F}">
  <ds:schemaRefs>
    <ds:schemaRef ds:uri="http://schemas.microsoft.com/office/2006/metadata/properties"/>
    <ds:schemaRef ds:uri="073a8def-a79a-4de6-ac2a-ec3d2ddc9069"/>
    <ds:schemaRef ds:uri="355fac86-990a-4e1e-946c-0894aa034b3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IMAP Template - 20201208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82</CharactersWithSpaces>
  <SharedDoc>false</SharedDoc>
  <HLinks>
    <vt:vector size="60" baseType="variant"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_Toc165282724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_Toc165282723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_Toc165282722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_Toc165282721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_Toc165282720</vt:lpwstr>
      </vt:variant>
      <vt:variant>
        <vt:i4>1048635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_Toc165282719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_Toc165282718</vt:lpwstr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_Toc165282717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_Toc165282716</vt:lpwstr>
      </vt:variant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_Toc165282715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Helen L</dc:creator>
  <cp:keywords/>
  <cp:lastModifiedBy>Facchinelli, Michele</cp:lastModifiedBy>
  <cp:revision>3</cp:revision>
  <cp:lastPrinted>2024-09-09T10:09:00Z</cp:lastPrinted>
  <dcterms:created xsi:type="dcterms:W3CDTF">2025-02-26T16:14:00Z</dcterms:created>
  <dcterms:modified xsi:type="dcterms:W3CDTF">2025-02-26T16:14:00Z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0x010100034280731A184A47825714BE46726EE2</vt:lpwstr>
  </property>
  <property fmtid="{D5CDD505-2E9C-101B-9397-08002B2CF9AE}" pid="3" name="Order">
    <vt:r8>225600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MediaServiceImageTags">
    <vt:lpwstr/>
  </property>
</Properties>
</file>
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D35CE8" w14:paraId="402F8B91" w14:textId="77777777" w:rsidTr="00B652B0">
        <w:tc>
          <w:tcPr>
            <w:tcW w:w="3256" w:type="dxa"/>
          </w:tcPr>
          <w:p w14:paraId="6AC83CF3" w14:textId="747CEF31" w:rsidR="00D35CE8" w:rsidRDefault="00C93AAC" w:rsidP="00C95333">
            <w:r>
              <w:t>MAG Operator</w:t>
            </w:r>
          </w:p>
        </w:tc>
        <w:tc>
          <w:tcPr>
            <w:tcW w:w="5760" w:type="dxa"/>
          </w:tcPr>
          <w:p w14:paraId="1ED72EEA" w14:textId="62CE60F9" w:rsidR="00D35CE8" w:rsidRPr="009C09E3" w:rsidRDefault="00CE758F" w:rsidP="009C09E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Michele</w:t>
            </w:r>
          </w:p>
        </w:tc>
      </w:tr>
      <w:tr w:rsidR="00D35CE8" w14:paraId="62F6EE53" w14:textId="77777777" w:rsidTr="00B652B0">
        <w:tc>
          <w:tcPr>
            <w:tcW w:w="3256" w:type="dxa"/>
          </w:tcPr>
          <w:p w14:paraId="7B0A1B3B" w14:textId="0067BAC4" w:rsidR="00D35CE8" w:rsidRDefault="00C93AAC" w:rsidP="00C95333">
            <w:r>
              <w:t>POC Flight Controller</w:t>
            </w:r>
          </w:p>
        </w:tc>
        <w:tc>
          <w:tcPr>
            <w:tcW w:w="5760" w:type="dxa"/>
          </w:tcPr>
          <w:p w14:paraId="4DC3934E" w14:textId="55091BF5" w:rsidR="00D35CE8" w:rsidRPr="009C09E3" w:rsidRDefault="00CE758F" w:rsidP="009C09E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Not Michele</w:t>
            </w:r>
          </w:p>
        </w:tc>
      </w:tr>
      <w:tr w:rsidR="00D35CE8" w14:paraId="182E31C7" w14:textId="77777777" w:rsidTr="00B652B0">
        <w:tc>
          <w:tcPr>
            <w:tcW w:w="3256" w:type="dxa"/>
          </w:tcPr>
          <w:p w14:paraId="3621E1EF" w14:textId="7729D11A" w:rsidR="00D35CE8" w:rsidRDefault="00D26861" w:rsidP="00C95333">
            <w:r>
              <w:t>Date of Test</w:t>
            </w:r>
            <w:r w:rsidR="00626A9B">
              <w:t xml:space="preserve"> </w:t>
            </w:r>
            <w:r w:rsidR="00FB775E" w:rsidRPr="003E726D">
              <w:rPr>
                <w:i/>
                <w:iCs/>
              </w:rPr>
              <w:t>(dd</w:t>
            </w:r>
            <w:r w:rsidR="00AA6A7A">
              <w:rPr>
                <w:i/>
                <w:iCs/>
              </w:rPr>
              <w:t>-Mon-</w:t>
            </w:r>
            <w:proofErr w:type="spellStart"/>
            <w:r w:rsidR="00FB775E" w:rsidRPr="003E726D">
              <w:rPr>
                <w:i/>
                <w:iCs/>
              </w:rPr>
              <w:t>yyyy</w:t>
            </w:r>
            <w:proofErr w:type="spellEnd"/>
            <w:r w:rsidR="00CE758F">
              <w:rPr>
                <w:i/>
                <w:iCs/>
              </w:rPr>
              <w:t>)</w:t>
            </w:r>
          </w:p>
        </w:tc>
        <w:tc>
          <w:tcPr>
            <w:tcW w:w="5760" w:type="dxa"/>
          </w:tcPr>
          <w:p w14:paraId="4CE56A5C" w14:textId="55F347A6" w:rsidR="00D35CE8" w:rsidRPr="009C09E3" w:rsidRDefault="00CE758F" w:rsidP="009C09E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12-Jan-2025</w:t>
            </w:r>
          </w:p>
        </w:tc>
      </w:tr>
      <w:tr w:rsidR="00D35CE8" w14:paraId="5D319FC5" w14:textId="77777777" w:rsidTr="00B652B0">
        <w:tc>
          <w:tcPr>
            <w:tcW w:w="3256" w:type="dxa"/>
          </w:tcPr>
          <w:p w14:paraId="3F38576A" w14:textId="283691BD" w:rsidR="00D35CE8" w:rsidRDefault="00D26861" w:rsidP="00C95333">
            <w:r>
              <w:t>Time of Test</w:t>
            </w:r>
            <w:r w:rsidR="00FB775E">
              <w:t xml:space="preserve"> </w:t>
            </w:r>
            <w:r w:rsidR="00FB775E" w:rsidRPr="003E726D">
              <w:rPr>
                <w:i/>
                <w:iCs/>
              </w:rPr>
              <w:t>(</w:t>
            </w:r>
            <w:proofErr w:type="spellStart"/>
            <w:r w:rsidR="00FB775E" w:rsidRPr="003E726D">
              <w:rPr>
                <w:i/>
                <w:iCs/>
              </w:rPr>
              <w:t>hh:mm</w:t>
            </w:r>
            <w:proofErr w:type="spellEnd"/>
            <w:r w:rsidR="00FB775E" w:rsidRPr="003E726D">
              <w:rPr>
                <w:i/>
                <w:iCs/>
              </w:rPr>
              <w:t>)</w:t>
            </w:r>
            <w:r w:rsidR="00543830">
              <w:rPr>
                <w:i/>
                <w:iCs/>
              </w:rPr>
              <w:t xml:space="preserve"> UTC</w:t>
            </w:r>
          </w:p>
        </w:tc>
        <w:tc>
          <w:tcPr>
            <w:tcW w:w="5760" w:type="dxa"/>
          </w:tcPr>
          <w:p w14:paraId="6F7E5938" w14:textId="13DD135E" w:rsidR="00D35CE8" w:rsidRPr="009C09E3" w:rsidRDefault="00CE758F" w:rsidP="009C09E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18:43</w:t>
            </w:r>
            <w:r w:rsidR="00820186">
              <w:rPr>
                <w:color w:val="00B050"/>
              </w:rPr>
              <w:t>:05</w:t>
            </w:r>
          </w:p>
        </w:tc>
      </w:tr>
      <w:tr w:rsidR="00D35CE8" w14:paraId="7F39DF78" w14:textId="77777777" w:rsidTr="00B652B0">
        <w:tc>
          <w:tcPr>
            <w:tcW w:w="3256" w:type="dxa"/>
          </w:tcPr>
          <w:p w14:paraId="53CB2E18" w14:textId="193C7EEA" w:rsidR="00D35CE8" w:rsidRDefault="00D26861" w:rsidP="00C95333">
            <w:r>
              <w:t>Name</w:t>
            </w:r>
            <w:r w:rsidR="001B3F8B">
              <w:t xml:space="preserve"> of Test</w:t>
            </w:r>
          </w:p>
        </w:tc>
        <w:tc>
          <w:tcPr>
            <w:tcW w:w="5760" w:type="dxa"/>
          </w:tcPr>
          <w:p w14:paraId="34B42D47" w14:textId="358CD43D" w:rsidR="00D35CE8" w:rsidRPr="009C09E3" w:rsidRDefault="00CE758F" w:rsidP="009C09E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Other Metadata Test</w:t>
            </w:r>
          </w:p>
        </w:tc>
      </w:tr>
      <w:tr w:rsidR="00D35CE8" w14:paraId="06AFF4B2" w14:textId="77777777" w:rsidTr="00B652B0">
        <w:tc>
          <w:tcPr>
            <w:tcW w:w="3256" w:type="dxa"/>
          </w:tcPr>
          <w:p w14:paraId="6A3F0743" w14:textId="2EA24B3D" w:rsidR="00D35CE8" w:rsidRDefault="00DB77BC" w:rsidP="00C95333">
            <w:r>
              <w:t>BSW Version</w:t>
            </w:r>
          </w:p>
        </w:tc>
        <w:tc>
          <w:tcPr>
            <w:tcW w:w="5760" w:type="dxa"/>
          </w:tcPr>
          <w:p w14:paraId="0F067B2C" w14:textId="38D0BA79" w:rsidR="00D35CE8" w:rsidRPr="009C09E3" w:rsidRDefault="00971693" w:rsidP="009C09E3">
            <w:pPr>
              <w:jc w:val="center"/>
              <w:rPr>
                <w:color w:val="00B050"/>
              </w:rPr>
            </w:pPr>
            <w:r w:rsidRPr="009C09E3">
              <w:rPr>
                <w:color w:val="00B050"/>
              </w:rPr>
              <w:t>BSWv</w:t>
            </w:r>
            <w:r w:rsidR="00CE758F">
              <w:rPr>
                <w:color w:val="00B050"/>
              </w:rPr>
              <w:t>1.2</w:t>
            </w:r>
          </w:p>
        </w:tc>
      </w:tr>
      <w:tr w:rsidR="00D26861" w14:paraId="2E5AAEA7" w14:textId="77777777" w:rsidTr="00B652B0">
        <w:tc>
          <w:tcPr>
            <w:tcW w:w="3256" w:type="dxa"/>
          </w:tcPr>
          <w:p w14:paraId="2B061F56" w14:textId="3E5BE5E3" w:rsidR="00D26861" w:rsidRDefault="00DB77BC" w:rsidP="00C95333">
            <w:r>
              <w:t>ASW Version</w:t>
            </w:r>
          </w:p>
        </w:tc>
        <w:tc>
          <w:tcPr>
            <w:tcW w:w="5760" w:type="dxa"/>
          </w:tcPr>
          <w:p w14:paraId="24ECE004" w14:textId="0453022B" w:rsidR="00D26861" w:rsidRPr="009C09E3" w:rsidRDefault="00971693" w:rsidP="009C09E3">
            <w:pPr>
              <w:jc w:val="center"/>
              <w:rPr>
                <w:color w:val="00B050"/>
              </w:rPr>
            </w:pPr>
            <w:r w:rsidRPr="009C09E3">
              <w:rPr>
                <w:color w:val="00B050"/>
              </w:rPr>
              <w:t>ASWv</w:t>
            </w:r>
            <w:r w:rsidR="00CE758F">
              <w:rPr>
                <w:color w:val="00B050"/>
              </w:rPr>
              <w:t>3.4</w:t>
            </w:r>
          </w:p>
        </w:tc>
      </w:tr>
      <w:tr w:rsidR="00077768" w14:paraId="73BD4CD8" w14:textId="77777777" w:rsidTr="00B652B0">
        <w:tc>
          <w:tcPr>
            <w:tcW w:w="3256" w:type="dxa"/>
          </w:tcPr>
          <w:p w14:paraId="5A54A0C1" w14:textId="21FE4867" w:rsidR="00077768" w:rsidRDefault="00077768" w:rsidP="00C95333">
            <w:r>
              <w:t>MAG GSE Version</w:t>
            </w:r>
          </w:p>
        </w:tc>
        <w:tc>
          <w:tcPr>
            <w:tcW w:w="5760" w:type="dxa"/>
          </w:tcPr>
          <w:p w14:paraId="7BA7E9B2" w14:textId="064B5E81" w:rsidR="00077768" w:rsidRPr="009C09E3" w:rsidRDefault="00971693" w:rsidP="009C09E3">
            <w:pPr>
              <w:jc w:val="center"/>
              <w:rPr>
                <w:color w:val="00B050"/>
              </w:rPr>
            </w:pPr>
            <w:r w:rsidRPr="009C09E3">
              <w:rPr>
                <w:color w:val="00B050"/>
              </w:rPr>
              <w:t>GSEv</w:t>
            </w:r>
            <w:r w:rsidR="00CE758F">
              <w:rPr>
                <w:color w:val="00B050"/>
              </w:rPr>
              <w:t>5.6.7</w:t>
            </w:r>
          </w:p>
        </w:tc>
      </w:tr>
      <w:tr w:rsidR="00D26861" w14:paraId="1111C0EA" w14:textId="77777777" w:rsidTr="00B652B0">
        <w:tc>
          <w:tcPr>
            <w:tcW w:w="3256" w:type="dxa"/>
          </w:tcPr>
          <w:p w14:paraId="67EB1528" w14:textId="09CAC15D" w:rsidR="00D26861" w:rsidRDefault="00736519" w:rsidP="00C95333">
            <w:r>
              <w:t>FOB Sensor Model</w:t>
            </w:r>
          </w:p>
        </w:tc>
        <w:tc>
          <w:tcPr>
            <w:tcW w:w="5760" w:type="dxa"/>
          </w:tcPr>
          <w:p w14:paraId="40978D3A" w14:textId="3E19B069" w:rsidR="00D26861" w:rsidRPr="009C09E3" w:rsidRDefault="00820186" w:rsidP="009C09E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SOLO-I-CAN</w:t>
            </w:r>
          </w:p>
        </w:tc>
      </w:tr>
      <w:tr w:rsidR="00D26861" w14:paraId="6DB28F1D" w14:textId="77777777" w:rsidTr="00B652B0">
        <w:tc>
          <w:tcPr>
            <w:tcW w:w="3256" w:type="dxa"/>
          </w:tcPr>
          <w:p w14:paraId="7122987D" w14:textId="1A4C8089" w:rsidR="00D26861" w:rsidRDefault="00736519" w:rsidP="00C95333">
            <w:r>
              <w:t>FOB Sensor Harness</w:t>
            </w:r>
          </w:p>
        </w:tc>
        <w:tc>
          <w:tcPr>
            <w:tcW w:w="5760" w:type="dxa"/>
          </w:tcPr>
          <w:p w14:paraId="5740D830" w14:textId="33F72AAA" w:rsidR="00D26861" w:rsidRPr="009C09E3" w:rsidRDefault="00CE758F" w:rsidP="009C09E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Harness</w:t>
            </w:r>
          </w:p>
        </w:tc>
      </w:tr>
      <w:tr w:rsidR="00D26861" w14:paraId="01D7C41A" w14:textId="77777777" w:rsidTr="00B652B0">
        <w:tc>
          <w:tcPr>
            <w:tcW w:w="3256" w:type="dxa"/>
          </w:tcPr>
          <w:p w14:paraId="76293807" w14:textId="3E947ACC" w:rsidR="00D26861" w:rsidRDefault="00736519" w:rsidP="00C95333">
            <w:r>
              <w:t xml:space="preserve">FOB </w:t>
            </w:r>
            <w:r w:rsidR="00077768">
              <w:t xml:space="preserve">Shielding </w:t>
            </w:r>
            <w:r w:rsidR="00C66745">
              <w:t xml:space="preserve">Can </w:t>
            </w:r>
            <w:r w:rsidR="00077768">
              <w:t>(If any)</w:t>
            </w:r>
          </w:p>
        </w:tc>
        <w:tc>
          <w:tcPr>
            <w:tcW w:w="5760" w:type="dxa"/>
          </w:tcPr>
          <w:p w14:paraId="26576559" w14:textId="5314DB0B" w:rsidR="00D26861" w:rsidRPr="009C09E3" w:rsidRDefault="00CE758F" w:rsidP="009C09E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Super Can</w:t>
            </w:r>
          </w:p>
        </w:tc>
      </w:tr>
      <w:tr w:rsidR="00077768" w14:paraId="6C97304A" w14:textId="77777777" w:rsidTr="00B652B0">
        <w:tc>
          <w:tcPr>
            <w:tcW w:w="3256" w:type="dxa"/>
          </w:tcPr>
          <w:p w14:paraId="274AFC80" w14:textId="3B4680BA" w:rsidR="00077768" w:rsidRDefault="00077768" w:rsidP="00077768">
            <w:r>
              <w:t>FIB Sensor Model</w:t>
            </w:r>
          </w:p>
        </w:tc>
        <w:tc>
          <w:tcPr>
            <w:tcW w:w="5760" w:type="dxa"/>
          </w:tcPr>
          <w:p w14:paraId="02C577F2" w14:textId="3A37B861" w:rsidR="00077768" w:rsidRPr="009C09E3" w:rsidRDefault="00820186" w:rsidP="009C09E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FIB2</w:t>
            </w:r>
          </w:p>
        </w:tc>
      </w:tr>
      <w:tr w:rsidR="00077768" w14:paraId="7407EA1E" w14:textId="77777777" w:rsidTr="00B652B0">
        <w:tc>
          <w:tcPr>
            <w:tcW w:w="3256" w:type="dxa"/>
          </w:tcPr>
          <w:p w14:paraId="7F247B9F" w14:textId="13A6D533" w:rsidR="00077768" w:rsidRDefault="00077768" w:rsidP="00077768">
            <w:r>
              <w:t>FIB Sensor Harness</w:t>
            </w:r>
          </w:p>
        </w:tc>
        <w:tc>
          <w:tcPr>
            <w:tcW w:w="5760" w:type="dxa"/>
          </w:tcPr>
          <w:p w14:paraId="35A77388" w14:textId="5673B0EA" w:rsidR="00077768" w:rsidRPr="009C09E3" w:rsidRDefault="00CE758F" w:rsidP="009C09E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Other harness</w:t>
            </w:r>
          </w:p>
        </w:tc>
      </w:tr>
      <w:tr w:rsidR="00077768" w14:paraId="7D03D5CB" w14:textId="77777777" w:rsidTr="00B652B0">
        <w:tc>
          <w:tcPr>
            <w:tcW w:w="3256" w:type="dxa"/>
          </w:tcPr>
          <w:p w14:paraId="05D1BBD3" w14:textId="3E674421" w:rsidR="00077768" w:rsidRDefault="00077768" w:rsidP="00077768">
            <w:r>
              <w:t>FIB Shielding</w:t>
            </w:r>
            <w:r w:rsidR="00C66745">
              <w:t xml:space="preserve"> Can</w:t>
            </w:r>
            <w:r>
              <w:t xml:space="preserve"> (If any)</w:t>
            </w:r>
          </w:p>
        </w:tc>
        <w:tc>
          <w:tcPr>
            <w:tcW w:w="5760" w:type="dxa"/>
          </w:tcPr>
          <w:p w14:paraId="5A1F476C" w14:textId="0E9F9C47" w:rsidR="00077768" w:rsidRPr="009C09E3" w:rsidRDefault="00CE758F" w:rsidP="009C09E3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N/A</w:t>
            </w:r>
          </w:p>
        </w:tc>
      </w:tr>
    </w:tbl>
    <w:p w14:paraId="50CE5B88" w14:textId="4D38705E" w:rsidR="00BF23A8" w:rsidRPr="00BF23A8" w:rsidRDefault="00BF23A8" w:rsidP="00CE758F"/>
    <w:sectPr w:rsidR="00BF23A8" w:rsidRPr="00BF23A8" w:rsidSect="00576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B27FE" w14:textId="77777777" w:rsidR="003602BC" w:rsidRDefault="003602BC" w:rsidP="00DE7C72">
      <w:r>
        <w:separator/>
      </w:r>
    </w:p>
  </w:endnote>
  <w:endnote w:type="continuationSeparator" w:id="0">
    <w:p w14:paraId="5E12C0BF" w14:textId="77777777" w:rsidR="003602BC" w:rsidRDefault="003602BC" w:rsidP="00DE7C72">
      <w:r>
        <w:continuationSeparator/>
      </w:r>
    </w:p>
  </w:endnote>
  <w:endnote w:type="continuationNotice" w:id="1">
    <w:p w14:paraId="183B9939" w14:textId="77777777" w:rsidR="003602BC" w:rsidRDefault="00360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TMedCon">
    <w:altName w:val="Calibri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 Condensed">
    <w:charset w:val="00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FD2E54" w14:textId="77777777" w:rsidR="003602BC" w:rsidRDefault="003602BC" w:rsidP="00DE7C72">
      <w:r>
        <w:separator/>
      </w:r>
    </w:p>
  </w:footnote>
  <w:footnote w:type="continuationSeparator" w:id="0">
    <w:p w14:paraId="48C63B9E" w14:textId="77777777" w:rsidR="003602BC" w:rsidRDefault="003602BC" w:rsidP="00DE7C72">
      <w:r>
        <w:continuationSeparator/>
      </w:r>
    </w:p>
  </w:footnote>
  <w:footnote w:type="continuationNotice" w:id="1">
    <w:p w14:paraId="6502DA8E" w14:textId="77777777" w:rsidR="003602BC" w:rsidRDefault="003602B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217"/>
    <w:multiLevelType w:val="hybridMultilevel"/>
    <w:tmpl w:val="10665F3C"/>
    <w:lvl w:ilvl="0" w:tplc="FB269B6C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704620"/>
    <w:multiLevelType w:val="hybridMultilevel"/>
    <w:tmpl w:val="1132E6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DE0058"/>
    <w:multiLevelType w:val="multilevel"/>
    <w:tmpl w:val="FCD4EF2C"/>
    <w:numStyleLink w:val="MyHeadings"/>
  </w:abstractNum>
  <w:abstractNum w:abstractNumId="3" w15:restartNumberingAfterBreak="0">
    <w:nsid w:val="143A2337"/>
    <w:multiLevelType w:val="hybridMultilevel"/>
    <w:tmpl w:val="C6FE94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9F19A5"/>
    <w:multiLevelType w:val="hybridMultilevel"/>
    <w:tmpl w:val="7426757C"/>
    <w:lvl w:ilvl="0" w:tplc="6EE0F0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057C2"/>
    <w:multiLevelType w:val="hybridMultilevel"/>
    <w:tmpl w:val="FD5C3C7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bCs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70090"/>
    <w:multiLevelType w:val="hybridMultilevel"/>
    <w:tmpl w:val="E1566366"/>
    <w:lvl w:ilvl="0" w:tplc="B608F65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3054B1"/>
    <w:multiLevelType w:val="hybridMultilevel"/>
    <w:tmpl w:val="8FFE79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A7811"/>
    <w:multiLevelType w:val="hybridMultilevel"/>
    <w:tmpl w:val="5B74CA7E"/>
    <w:lvl w:ilvl="0" w:tplc="B1606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32125"/>
    <w:multiLevelType w:val="hybridMultilevel"/>
    <w:tmpl w:val="A532FD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8410D"/>
    <w:multiLevelType w:val="hybridMultilevel"/>
    <w:tmpl w:val="B2D644B2"/>
    <w:lvl w:ilvl="0" w:tplc="112AED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A65DA5"/>
    <w:multiLevelType w:val="hybridMultilevel"/>
    <w:tmpl w:val="1132E6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CB3234"/>
    <w:multiLevelType w:val="multilevel"/>
    <w:tmpl w:val="FCD4EF2C"/>
    <w:styleLink w:val="MyHeadings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24"/>
        </w:tabs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701"/>
        </w:tabs>
        <w:ind w:left="1077" w:hanging="35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381"/>
        </w:tabs>
        <w:ind w:left="1440" w:hanging="36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835"/>
        </w:tabs>
        <w:ind w:left="1800" w:hanging="36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402"/>
        </w:tabs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3799"/>
        </w:tabs>
        <w:ind w:left="2520" w:hanging="36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4196"/>
        </w:tabs>
        <w:ind w:left="2880" w:hanging="36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4649"/>
        </w:tabs>
        <w:ind w:left="3240" w:hanging="360"/>
      </w:pPr>
      <w:rPr>
        <w:rFonts w:hint="default"/>
      </w:rPr>
    </w:lvl>
  </w:abstractNum>
  <w:abstractNum w:abstractNumId="13" w15:restartNumberingAfterBreak="0">
    <w:nsid w:val="43E44249"/>
    <w:multiLevelType w:val="hybridMultilevel"/>
    <w:tmpl w:val="E156636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6C79C2"/>
    <w:multiLevelType w:val="hybridMultilevel"/>
    <w:tmpl w:val="FD5C3C7A"/>
    <w:lvl w:ilvl="0" w:tplc="89FAAC74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bCs/>
        <w:i w:val="0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AD2F35"/>
    <w:multiLevelType w:val="hybridMultilevel"/>
    <w:tmpl w:val="CF9C17FA"/>
    <w:lvl w:ilvl="0" w:tplc="E3445CF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E24126"/>
    <w:multiLevelType w:val="hybridMultilevel"/>
    <w:tmpl w:val="7A8CC8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A673C6"/>
    <w:multiLevelType w:val="hybridMultilevel"/>
    <w:tmpl w:val="039CF950"/>
    <w:lvl w:ilvl="0" w:tplc="92684B16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733E79"/>
    <w:multiLevelType w:val="hybridMultilevel"/>
    <w:tmpl w:val="E40E97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BC5FFA"/>
    <w:multiLevelType w:val="hybridMultilevel"/>
    <w:tmpl w:val="7CB009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596FEC"/>
    <w:multiLevelType w:val="multilevel"/>
    <w:tmpl w:val="84DA39EA"/>
    <w:styleLink w:val="MyAnnexes"/>
    <w:lvl w:ilvl="0">
      <w:start w:val="1"/>
      <w:numFmt w:val="decimal"/>
      <w:lvlText w:val="ANNEX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A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A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A%1.%2.%3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29251218">
    <w:abstractNumId w:val="12"/>
  </w:num>
  <w:num w:numId="2" w16cid:durableId="1904099588">
    <w:abstractNumId w:val="20"/>
  </w:num>
  <w:num w:numId="3" w16cid:durableId="1473863417">
    <w:abstractNumId w:val="2"/>
  </w:num>
  <w:num w:numId="4" w16cid:durableId="296685120">
    <w:abstractNumId w:val="18"/>
  </w:num>
  <w:num w:numId="5" w16cid:durableId="1899780472">
    <w:abstractNumId w:val="3"/>
  </w:num>
  <w:num w:numId="6" w16cid:durableId="399794576">
    <w:abstractNumId w:val="7"/>
  </w:num>
  <w:num w:numId="7" w16cid:durableId="1267075833">
    <w:abstractNumId w:val="6"/>
  </w:num>
  <w:num w:numId="8" w16cid:durableId="634794527">
    <w:abstractNumId w:val="13"/>
  </w:num>
  <w:num w:numId="9" w16cid:durableId="996759779">
    <w:abstractNumId w:val="16"/>
  </w:num>
  <w:num w:numId="10" w16cid:durableId="1012338236">
    <w:abstractNumId w:val="11"/>
  </w:num>
  <w:num w:numId="11" w16cid:durableId="2011104569">
    <w:abstractNumId w:val="1"/>
  </w:num>
  <w:num w:numId="12" w16cid:durableId="15887449">
    <w:abstractNumId w:val="15"/>
  </w:num>
  <w:num w:numId="13" w16cid:durableId="1670595894">
    <w:abstractNumId w:val="8"/>
  </w:num>
  <w:num w:numId="14" w16cid:durableId="1603879015">
    <w:abstractNumId w:val="14"/>
  </w:num>
  <w:num w:numId="15" w16cid:durableId="458955470">
    <w:abstractNumId w:val="0"/>
  </w:num>
  <w:num w:numId="16" w16cid:durableId="958990724">
    <w:abstractNumId w:val="17"/>
  </w:num>
  <w:num w:numId="17" w16cid:durableId="1374690453">
    <w:abstractNumId w:val="4"/>
  </w:num>
  <w:num w:numId="18" w16cid:durableId="278414493">
    <w:abstractNumId w:val="10"/>
  </w:num>
  <w:num w:numId="19" w16cid:durableId="1804959680">
    <w:abstractNumId w:val="5"/>
  </w:num>
  <w:num w:numId="20" w16cid:durableId="1420323101">
    <w:abstractNumId w:val="9"/>
  </w:num>
  <w:num w:numId="21" w16cid:durableId="1857959076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attachedTemplate r:id="rId1"/>
  <w:styleLockTheme/>
  <w:styleLockQFSet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C52"/>
    <w:rsid w:val="000018AA"/>
    <w:rsid w:val="0000240C"/>
    <w:rsid w:val="00003373"/>
    <w:rsid w:val="00004148"/>
    <w:rsid w:val="0000505A"/>
    <w:rsid w:val="00006069"/>
    <w:rsid w:val="0000707F"/>
    <w:rsid w:val="000078D4"/>
    <w:rsid w:val="00007B1C"/>
    <w:rsid w:val="00020435"/>
    <w:rsid w:val="00025209"/>
    <w:rsid w:val="00025EF6"/>
    <w:rsid w:val="0003589C"/>
    <w:rsid w:val="00045445"/>
    <w:rsid w:val="00045774"/>
    <w:rsid w:val="000465CA"/>
    <w:rsid w:val="00050C78"/>
    <w:rsid w:val="00051BBF"/>
    <w:rsid w:val="00055F8D"/>
    <w:rsid w:val="000670A9"/>
    <w:rsid w:val="00071CAC"/>
    <w:rsid w:val="00075068"/>
    <w:rsid w:val="00075F91"/>
    <w:rsid w:val="00077768"/>
    <w:rsid w:val="0008230D"/>
    <w:rsid w:val="000853C0"/>
    <w:rsid w:val="00087A81"/>
    <w:rsid w:val="000A3DF1"/>
    <w:rsid w:val="000A52E5"/>
    <w:rsid w:val="000A6C07"/>
    <w:rsid w:val="000B07FD"/>
    <w:rsid w:val="000B1E36"/>
    <w:rsid w:val="000B3D6D"/>
    <w:rsid w:val="000B4050"/>
    <w:rsid w:val="000C166A"/>
    <w:rsid w:val="000C241F"/>
    <w:rsid w:val="000C2A25"/>
    <w:rsid w:val="000C3F3C"/>
    <w:rsid w:val="000D01C6"/>
    <w:rsid w:val="000D2AF9"/>
    <w:rsid w:val="000D52B6"/>
    <w:rsid w:val="000E02F3"/>
    <w:rsid w:val="000E0AF6"/>
    <w:rsid w:val="000E0D88"/>
    <w:rsid w:val="000E1E18"/>
    <w:rsid w:val="000E3344"/>
    <w:rsid w:val="000E4C6E"/>
    <w:rsid w:val="000E4DDD"/>
    <w:rsid w:val="000E5E28"/>
    <w:rsid w:val="000E6428"/>
    <w:rsid w:val="000F0857"/>
    <w:rsid w:val="000F69D9"/>
    <w:rsid w:val="000F766D"/>
    <w:rsid w:val="00100BD7"/>
    <w:rsid w:val="00101225"/>
    <w:rsid w:val="001026D4"/>
    <w:rsid w:val="00103ED2"/>
    <w:rsid w:val="00104A2D"/>
    <w:rsid w:val="00105CFE"/>
    <w:rsid w:val="001148B4"/>
    <w:rsid w:val="00115CB7"/>
    <w:rsid w:val="0011677D"/>
    <w:rsid w:val="00122443"/>
    <w:rsid w:val="001224A9"/>
    <w:rsid w:val="0012401B"/>
    <w:rsid w:val="001249D8"/>
    <w:rsid w:val="00125DB9"/>
    <w:rsid w:val="0012734A"/>
    <w:rsid w:val="00134B31"/>
    <w:rsid w:val="0013688A"/>
    <w:rsid w:val="00137AE1"/>
    <w:rsid w:val="00146CA8"/>
    <w:rsid w:val="001476ED"/>
    <w:rsid w:val="001477CB"/>
    <w:rsid w:val="00150631"/>
    <w:rsid w:val="00153BC0"/>
    <w:rsid w:val="00154159"/>
    <w:rsid w:val="00155D87"/>
    <w:rsid w:val="00157799"/>
    <w:rsid w:val="00170511"/>
    <w:rsid w:val="001718B4"/>
    <w:rsid w:val="00172B4D"/>
    <w:rsid w:val="001751CB"/>
    <w:rsid w:val="00177694"/>
    <w:rsid w:val="00177FC8"/>
    <w:rsid w:val="00183214"/>
    <w:rsid w:val="0018343E"/>
    <w:rsid w:val="00184312"/>
    <w:rsid w:val="00185CDB"/>
    <w:rsid w:val="00187714"/>
    <w:rsid w:val="0019442F"/>
    <w:rsid w:val="001A0C60"/>
    <w:rsid w:val="001A4C95"/>
    <w:rsid w:val="001B0F26"/>
    <w:rsid w:val="001B3D2C"/>
    <w:rsid w:val="001B3F8B"/>
    <w:rsid w:val="001B6EC1"/>
    <w:rsid w:val="001B6F5C"/>
    <w:rsid w:val="001C078C"/>
    <w:rsid w:val="001C46D1"/>
    <w:rsid w:val="001C70F2"/>
    <w:rsid w:val="001D03C3"/>
    <w:rsid w:val="001D1A4D"/>
    <w:rsid w:val="001D2352"/>
    <w:rsid w:val="001E172E"/>
    <w:rsid w:val="001E3B76"/>
    <w:rsid w:val="001E7125"/>
    <w:rsid w:val="001F0016"/>
    <w:rsid w:val="001F0F31"/>
    <w:rsid w:val="001F2D41"/>
    <w:rsid w:val="001F577E"/>
    <w:rsid w:val="002024C3"/>
    <w:rsid w:val="0020318C"/>
    <w:rsid w:val="00206DBB"/>
    <w:rsid w:val="00207558"/>
    <w:rsid w:val="00215CD0"/>
    <w:rsid w:val="002267EF"/>
    <w:rsid w:val="00232885"/>
    <w:rsid w:val="002337FC"/>
    <w:rsid w:val="00236441"/>
    <w:rsid w:val="00244674"/>
    <w:rsid w:val="00244AA5"/>
    <w:rsid w:val="00245F93"/>
    <w:rsid w:val="00257BB8"/>
    <w:rsid w:val="002605EE"/>
    <w:rsid w:val="00260FC5"/>
    <w:rsid w:val="00264523"/>
    <w:rsid w:val="0026579F"/>
    <w:rsid w:val="00270E68"/>
    <w:rsid w:val="002739FB"/>
    <w:rsid w:val="00283D59"/>
    <w:rsid w:val="00285465"/>
    <w:rsid w:val="00290354"/>
    <w:rsid w:val="0029431C"/>
    <w:rsid w:val="00294EDB"/>
    <w:rsid w:val="00295069"/>
    <w:rsid w:val="00295C36"/>
    <w:rsid w:val="002970D8"/>
    <w:rsid w:val="002A0AA9"/>
    <w:rsid w:val="002A464B"/>
    <w:rsid w:val="002B4B9D"/>
    <w:rsid w:val="002C4514"/>
    <w:rsid w:val="002C4663"/>
    <w:rsid w:val="002D7125"/>
    <w:rsid w:val="002E13F5"/>
    <w:rsid w:val="002F1296"/>
    <w:rsid w:val="002F33C3"/>
    <w:rsid w:val="002F4BC0"/>
    <w:rsid w:val="00301E7E"/>
    <w:rsid w:val="003029F6"/>
    <w:rsid w:val="00321EB2"/>
    <w:rsid w:val="00325CFF"/>
    <w:rsid w:val="00332A2A"/>
    <w:rsid w:val="00336495"/>
    <w:rsid w:val="00336599"/>
    <w:rsid w:val="00347365"/>
    <w:rsid w:val="00347981"/>
    <w:rsid w:val="003526B7"/>
    <w:rsid w:val="00354AB8"/>
    <w:rsid w:val="00357852"/>
    <w:rsid w:val="003602BC"/>
    <w:rsid w:val="0036470A"/>
    <w:rsid w:val="003653AB"/>
    <w:rsid w:val="00384443"/>
    <w:rsid w:val="00387EE0"/>
    <w:rsid w:val="00391364"/>
    <w:rsid w:val="003942BB"/>
    <w:rsid w:val="00394D61"/>
    <w:rsid w:val="00396424"/>
    <w:rsid w:val="00396F89"/>
    <w:rsid w:val="003A1432"/>
    <w:rsid w:val="003A3B23"/>
    <w:rsid w:val="003A52ED"/>
    <w:rsid w:val="003A5387"/>
    <w:rsid w:val="003A7F65"/>
    <w:rsid w:val="003B0056"/>
    <w:rsid w:val="003B127A"/>
    <w:rsid w:val="003B1763"/>
    <w:rsid w:val="003B5C3C"/>
    <w:rsid w:val="003C0311"/>
    <w:rsid w:val="003D2CDD"/>
    <w:rsid w:val="003D675C"/>
    <w:rsid w:val="003E0D03"/>
    <w:rsid w:val="003E1BAF"/>
    <w:rsid w:val="003E2989"/>
    <w:rsid w:val="003E2FED"/>
    <w:rsid w:val="003E419A"/>
    <w:rsid w:val="003E726D"/>
    <w:rsid w:val="003F184A"/>
    <w:rsid w:val="003F7000"/>
    <w:rsid w:val="003F7710"/>
    <w:rsid w:val="003F7AAB"/>
    <w:rsid w:val="004018FA"/>
    <w:rsid w:val="00401C5F"/>
    <w:rsid w:val="00403FDD"/>
    <w:rsid w:val="00405B19"/>
    <w:rsid w:val="00424DFC"/>
    <w:rsid w:val="00424FDA"/>
    <w:rsid w:val="00427EC2"/>
    <w:rsid w:val="00433F34"/>
    <w:rsid w:val="00437DF9"/>
    <w:rsid w:val="004422C9"/>
    <w:rsid w:val="00444E33"/>
    <w:rsid w:val="00446983"/>
    <w:rsid w:val="0045382D"/>
    <w:rsid w:val="00454AE6"/>
    <w:rsid w:val="00455415"/>
    <w:rsid w:val="00455EDD"/>
    <w:rsid w:val="0045612E"/>
    <w:rsid w:val="00460CAC"/>
    <w:rsid w:val="00460D6D"/>
    <w:rsid w:val="00461059"/>
    <w:rsid w:val="004629A0"/>
    <w:rsid w:val="00464700"/>
    <w:rsid w:val="00465225"/>
    <w:rsid w:val="00467170"/>
    <w:rsid w:val="0047087D"/>
    <w:rsid w:val="00471FD5"/>
    <w:rsid w:val="00474234"/>
    <w:rsid w:val="00475016"/>
    <w:rsid w:val="004755EA"/>
    <w:rsid w:val="00477572"/>
    <w:rsid w:val="00477AF3"/>
    <w:rsid w:val="00477FAE"/>
    <w:rsid w:val="00482BD1"/>
    <w:rsid w:val="00484D8D"/>
    <w:rsid w:val="00487818"/>
    <w:rsid w:val="00490BE7"/>
    <w:rsid w:val="00495C52"/>
    <w:rsid w:val="00496F68"/>
    <w:rsid w:val="004A0E97"/>
    <w:rsid w:val="004A2177"/>
    <w:rsid w:val="004A578E"/>
    <w:rsid w:val="004C6E06"/>
    <w:rsid w:val="004D1014"/>
    <w:rsid w:val="004D1F6C"/>
    <w:rsid w:val="004D7E3D"/>
    <w:rsid w:val="004E02DA"/>
    <w:rsid w:val="004E0CFF"/>
    <w:rsid w:val="004E26AE"/>
    <w:rsid w:val="004E31F6"/>
    <w:rsid w:val="004E519A"/>
    <w:rsid w:val="004E6D07"/>
    <w:rsid w:val="004E7741"/>
    <w:rsid w:val="004F2ADD"/>
    <w:rsid w:val="004F41B7"/>
    <w:rsid w:val="004F5043"/>
    <w:rsid w:val="004F6409"/>
    <w:rsid w:val="00500751"/>
    <w:rsid w:val="00501441"/>
    <w:rsid w:val="005017DB"/>
    <w:rsid w:val="00502460"/>
    <w:rsid w:val="005037E1"/>
    <w:rsid w:val="00506BCB"/>
    <w:rsid w:val="00507CEB"/>
    <w:rsid w:val="00511294"/>
    <w:rsid w:val="005149FC"/>
    <w:rsid w:val="00514D20"/>
    <w:rsid w:val="0051506C"/>
    <w:rsid w:val="00516FDF"/>
    <w:rsid w:val="0051775B"/>
    <w:rsid w:val="0052308C"/>
    <w:rsid w:val="0052454F"/>
    <w:rsid w:val="00530B03"/>
    <w:rsid w:val="00531450"/>
    <w:rsid w:val="005339FE"/>
    <w:rsid w:val="005366FF"/>
    <w:rsid w:val="005370EF"/>
    <w:rsid w:val="00537B55"/>
    <w:rsid w:val="0054074C"/>
    <w:rsid w:val="00540E9C"/>
    <w:rsid w:val="00543830"/>
    <w:rsid w:val="00544EFC"/>
    <w:rsid w:val="00550014"/>
    <w:rsid w:val="00550D3F"/>
    <w:rsid w:val="00552DE8"/>
    <w:rsid w:val="0055352C"/>
    <w:rsid w:val="00553E5B"/>
    <w:rsid w:val="005613CE"/>
    <w:rsid w:val="00564121"/>
    <w:rsid w:val="0057684B"/>
    <w:rsid w:val="005812CC"/>
    <w:rsid w:val="005824BA"/>
    <w:rsid w:val="00583F48"/>
    <w:rsid w:val="00590E1D"/>
    <w:rsid w:val="00595990"/>
    <w:rsid w:val="005A21AE"/>
    <w:rsid w:val="005A24E8"/>
    <w:rsid w:val="005A329B"/>
    <w:rsid w:val="005A3A7E"/>
    <w:rsid w:val="005A48E5"/>
    <w:rsid w:val="005A4906"/>
    <w:rsid w:val="005A66A7"/>
    <w:rsid w:val="005B171D"/>
    <w:rsid w:val="005C7307"/>
    <w:rsid w:val="005D0D40"/>
    <w:rsid w:val="005D1086"/>
    <w:rsid w:val="005D3A20"/>
    <w:rsid w:val="005D4B0B"/>
    <w:rsid w:val="005D50E9"/>
    <w:rsid w:val="005D546F"/>
    <w:rsid w:val="005D7975"/>
    <w:rsid w:val="005E5709"/>
    <w:rsid w:val="005E5B6F"/>
    <w:rsid w:val="005F1F1A"/>
    <w:rsid w:val="005F3C9E"/>
    <w:rsid w:val="005F42E5"/>
    <w:rsid w:val="005F63E0"/>
    <w:rsid w:val="005F769E"/>
    <w:rsid w:val="00600C99"/>
    <w:rsid w:val="0060530F"/>
    <w:rsid w:val="00605364"/>
    <w:rsid w:val="00605E80"/>
    <w:rsid w:val="00606401"/>
    <w:rsid w:val="00606AD8"/>
    <w:rsid w:val="00607B5D"/>
    <w:rsid w:val="00611EC4"/>
    <w:rsid w:val="00611EE5"/>
    <w:rsid w:val="00613993"/>
    <w:rsid w:val="00616160"/>
    <w:rsid w:val="0061676C"/>
    <w:rsid w:val="00624B13"/>
    <w:rsid w:val="00626A9B"/>
    <w:rsid w:val="00636E76"/>
    <w:rsid w:val="00640DBD"/>
    <w:rsid w:val="0064271F"/>
    <w:rsid w:val="00655326"/>
    <w:rsid w:val="0067100A"/>
    <w:rsid w:val="00673D5E"/>
    <w:rsid w:val="006742CF"/>
    <w:rsid w:val="00674332"/>
    <w:rsid w:val="00675AE6"/>
    <w:rsid w:val="0067741C"/>
    <w:rsid w:val="00677CB0"/>
    <w:rsid w:val="00683A6B"/>
    <w:rsid w:val="00685EFE"/>
    <w:rsid w:val="00685FA1"/>
    <w:rsid w:val="006860CD"/>
    <w:rsid w:val="00686743"/>
    <w:rsid w:val="00687F3C"/>
    <w:rsid w:val="00691D97"/>
    <w:rsid w:val="00694610"/>
    <w:rsid w:val="00697955"/>
    <w:rsid w:val="006A1611"/>
    <w:rsid w:val="006A2E2D"/>
    <w:rsid w:val="006B07E7"/>
    <w:rsid w:val="006B1174"/>
    <w:rsid w:val="006B2F8C"/>
    <w:rsid w:val="006C1474"/>
    <w:rsid w:val="006C2246"/>
    <w:rsid w:val="006C7FA6"/>
    <w:rsid w:val="006D7C39"/>
    <w:rsid w:val="006E5043"/>
    <w:rsid w:val="006F3148"/>
    <w:rsid w:val="007004EA"/>
    <w:rsid w:val="0070302D"/>
    <w:rsid w:val="0070387E"/>
    <w:rsid w:val="007056F5"/>
    <w:rsid w:val="0071448D"/>
    <w:rsid w:val="00714F4D"/>
    <w:rsid w:val="00722349"/>
    <w:rsid w:val="007256AD"/>
    <w:rsid w:val="00733851"/>
    <w:rsid w:val="00734A55"/>
    <w:rsid w:val="00736519"/>
    <w:rsid w:val="00745CCF"/>
    <w:rsid w:val="007561CE"/>
    <w:rsid w:val="00756DBD"/>
    <w:rsid w:val="007650D2"/>
    <w:rsid w:val="007676B1"/>
    <w:rsid w:val="007721E7"/>
    <w:rsid w:val="00772739"/>
    <w:rsid w:val="00775313"/>
    <w:rsid w:val="00781DB7"/>
    <w:rsid w:val="00783C9C"/>
    <w:rsid w:val="00785AB4"/>
    <w:rsid w:val="007913D7"/>
    <w:rsid w:val="00792C11"/>
    <w:rsid w:val="00793ED6"/>
    <w:rsid w:val="00795FB1"/>
    <w:rsid w:val="007A16EC"/>
    <w:rsid w:val="007A25F4"/>
    <w:rsid w:val="007A3F97"/>
    <w:rsid w:val="007A5859"/>
    <w:rsid w:val="007B3047"/>
    <w:rsid w:val="007B450C"/>
    <w:rsid w:val="007B4692"/>
    <w:rsid w:val="007B4CA0"/>
    <w:rsid w:val="007B7E4D"/>
    <w:rsid w:val="007C0EEA"/>
    <w:rsid w:val="007C6BB0"/>
    <w:rsid w:val="007D3627"/>
    <w:rsid w:val="007E3651"/>
    <w:rsid w:val="007E7BDC"/>
    <w:rsid w:val="007F036C"/>
    <w:rsid w:val="007F5BC3"/>
    <w:rsid w:val="007F7518"/>
    <w:rsid w:val="007F791E"/>
    <w:rsid w:val="00801C4F"/>
    <w:rsid w:val="00803EE9"/>
    <w:rsid w:val="00810F98"/>
    <w:rsid w:val="008129D3"/>
    <w:rsid w:val="0081573A"/>
    <w:rsid w:val="00815B95"/>
    <w:rsid w:val="00820186"/>
    <w:rsid w:val="00822DFA"/>
    <w:rsid w:val="00823D33"/>
    <w:rsid w:val="008301D4"/>
    <w:rsid w:val="00834647"/>
    <w:rsid w:val="008374CE"/>
    <w:rsid w:val="008419B5"/>
    <w:rsid w:val="008469C6"/>
    <w:rsid w:val="00851BB3"/>
    <w:rsid w:val="00852236"/>
    <w:rsid w:val="00854972"/>
    <w:rsid w:val="00860809"/>
    <w:rsid w:val="00861688"/>
    <w:rsid w:val="008642DC"/>
    <w:rsid w:val="00864654"/>
    <w:rsid w:val="00865936"/>
    <w:rsid w:val="008672E3"/>
    <w:rsid w:val="008705C1"/>
    <w:rsid w:val="00872CDB"/>
    <w:rsid w:val="00873F5C"/>
    <w:rsid w:val="00887C50"/>
    <w:rsid w:val="008912C5"/>
    <w:rsid w:val="008914DA"/>
    <w:rsid w:val="0089158C"/>
    <w:rsid w:val="008922F2"/>
    <w:rsid w:val="008928F8"/>
    <w:rsid w:val="00896233"/>
    <w:rsid w:val="00897A7E"/>
    <w:rsid w:val="008A0F71"/>
    <w:rsid w:val="008A11E3"/>
    <w:rsid w:val="008A285B"/>
    <w:rsid w:val="008A2C78"/>
    <w:rsid w:val="008A39FE"/>
    <w:rsid w:val="008A6BF1"/>
    <w:rsid w:val="008B432C"/>
    <w:rsid w:val="008B4C04"/>
    <w:rsid w:val="008C1C26"/>
    <w:rsid w:val="008C5F06"/>
    <w:rsid w:val="008C600D"/>
    <w:rsid w:val="008C61DB"/>
    <w:rsid w:val="008D16D3"/>
    <w:rsid w:val="008D3954"/>
    <w:rsid w:val="008D5A34"/>
    <w:rsid w:val="008D61DB"/>
    <w:rsid w:val="008D6ABC"/>
    <w:rsid w:val="008E0016"/>
    <w:rsid w:val="008E71F4"/>
    <w:rsid w:val="008E7F64"/>
    <w:rsid w:val="008F0054"/>
    <w:rsid w:val="008F380B"/>
    <w:rsid w:val="008F448C"/>
    <w:rsid w:val="008F47D8"/>
    <w:rsid w:val="008F6943"/>
    <w:rsid w:val="00902B35"/>
    <w:rsid w:val="00904FDA"/>
    <w:rsid w:val="0090706A"/>
    <w:rsid w:val="00910777"/>
    <w:rsid w:val="009163C9"/>
    <w:rsid w:val="00920DA8"/>
    <w:rsid w:val="009227EA"/>
    <w:rsid w:val="00925C20"/>
    <w:rsid w:val="00925E6E"/>
    <w:rsid w:val="00931E55"/>
    <w:rsid w:val="00933057"/>
    <w:rsid w:val="0094276E"/>
    <w:rsid w:val="00944157"/>
    <w:rsid w:val="009541CB"/>
    <w:rsid w:val="00955B68"/>
    <w:rsid w:val="009605CB"/>
    <w:rsid w:val="009620CB"/>
    <w:rsid w:val="00966C54"/>
    <w:rsid w:val="0096781A"/>
    <w:rsid w:val="00971693"/>
    <w:rsid w:val="0097442D"/>
    <w:rsid w:val="00975F9D"/>
    <w:rsid w:val="009834E4"/>
    <w:rsid w:val="0099162E"/>
    <w:rsid w:val="00992D36"/>
    <w:rsid w:val="00996308"/>
    <w:rsid w:val="009A1A17"/>
    <w:rsid w:val="009A1F4A"/>
    <w:rsid w:val="009A200A"/>
    <w:rsid w:val="009A5445"/>
    <w:rsid w:val="009A62C8"/>
    <w:rsid w:val="009B0F45"/>
    <w:rsid w:val="009B2DD1"/>
    <w:rsid w:val="009B3787"/>
    <w:rsid w:val="009B3EC1"/>
    <w:rsid w:val="009C07D1"/>
    <w:rsid w:val="009C09E3"/>
    <w:rsid w:val="009C1E78"/>
    <w:rsid w:val="009C269D"/>
    <w:rsid w:val="009C33F4"/>
    <w:rsid w:val="009C5B69"/>
    <w:rsid w:val="009D4427"/>
    <w:rsid w:val="009D4EE8"/>
    <w:rsid w:val="009D56D4"/>
    <w:rsid w:val="009E4DD0"/>
    <w:rsid w:val="009E61AB"/>
    <w:rsid w:val="009E6414"/>
    <w:rsid w:val="009E6558"/>
    <w:rsid w:val="009F0BEE"/>
    <w:rsid w:val="009F0D96"/>
    <w:rsid w:val="009F3C18"/>
    <w:rsid w:val="009F41A2"/>
    <w:rsid w:val="009F5176"/>
    <w:rsid w:val="009F7EEA"/>
    <w:rsid w:val="00A01C0A"/>
    <w:rsid w:val="00A03A30"/>
    <w:rsid w:val="00A057C9"/>
    <w:rsid w:val="00A111CA"/>
    <w:rsid w:val="00A15B56"/>
    <w:rsid w:val="00A2133E"/>
    <w:rsid w:val="00A2241E"/>
    <w:rsid w:val="00A31246"/>
    <w:rsid w:val="00A332FA"/>
    <w:rsid w:val="00A34620"/>
    <w:rsid w:val="00A37D96"/>
    <w:rsid w:val="00A421F2"/>
    <w:rsid w:val="00A436AF"/>
    <w:rsid w:val="00A50709"/>
    <w:rsid w:val="00A539D5"/>
    <w:rsid w:val="00A54437"/>
    <w:rsid w:val="00A56F3B"/>
    <w:rsid w:val="00A609C5"/>
    <w:rsid w:val="00A7094A"/>
    <w:rsid w:val="00A72201"/>
    <w:rsid w:val="00A7491E"/>
    <w:rsid w:val="00A74AD9"/>
    <w:rsid w:val="00A76173"/>
    <w:rsid w:val="00A82395"/>
    <w:rsid w:val="00A833FD"/>
    <w:rsid w:val="00A90C33"/>
    <w:rsid w:val="00A96742"/>
    <w:rsid w:val="00A967AC"/>
    <w:rsid w:val="00AA3D61"/>
    <w:rsid w:val="00AA59F6"/>
    <w:rsid w:val="00AA6A7A"/>
    <w:rsid w:val="00AA7B4F"/>
    <w:rsid w:val="00AB20D9"/>
    <w:rsid w:val="00AB4CBE"/>
    <w:rsid w:val="00AB59C8"/>
    <w:rsid w:val="00AB71C5"/>
    <w:rsid w:val="00AC0356"/>
    <w:rsid w:val="00AC185D"/>
    <w:rsid w:val="00AC2F0F"/>
    <w:rsid w:val="00AD69E6"/>
    <w:rsid w:val="00AD73EC"/>
    <w:rsid w:val="00AE0829"/>
    <w:rsid w:val="00AE2510"/>
    <w:rsid w:val="00AE35BA"/>
    <w:rsid w:val="00AE5ED7"/>
    <w:rsid w:val="00AF09D6"/>
    <w:rsid w:val="00AF163A"/>
    <w:rsid w:val="00AF328C"/>
    <w:rsid w:val="00AF694C"/>
    <w:rsid w:val="00AF7654"/>
    <w:rsid w:val="00B01A5D"/>
    <w:rsid w:val="00B043DB"/>
    <w:rsid w:val="00B048AA"/>
    <w:rsid w:val="00B05747"/>
    <w:rsid w:val="00B10732"/>
    <w:rsid w:val="00B13C4F"/>
    <w:rsid w:val="00B14F65"/>
    <w:rsid w:val="00B15143"/>
    <w:rsid w:val="00B21C22"/>
    <w:rsid w:val="00B22B37"/>
    <w:rsid w:val="00B2466A"/>
    <w:rsid w:val="00B35AA8"/>
    <w:rsid w:val="00B37D4F"/>
    <w:rsid w:val="00B4537F"/>
    <w:rsid w:val="00B515B7"/>
    <w:rsid w:val="00B5405B"/>
    <w:rsid w:val="00B569FF"/>
    <w:rsid w:val="00B576C1"/>
    <w:rsid w:val="00B57DAD"/>
    <w:rsid w:val="00B608DD"/>
    <w:rsid w:val="00B648DC"/>
    <w:rsid w:val="00B652B0"/>
    <w:rsid w:val="00B677E2"/>
    <w:rsid w:val="00B74F99"/>
    <w:rsid w:val="00B77EED"/>
    <w:rsid w:val="00B82339"/>
    <w:rsid w:val="00B8690B"/>
    <w:rsid w:val="00B86BFC"/>
    <w:rsid w:val="00B8732E"/>
    <w:rsid w:val="00B9437F"/>
    <w:rsid w:val="00B949EB"/>
    <w:rsid w:val="00BA09BB"/>
    <w:rsid w:val="00BA323A"/>
    <w:rsid w:val="00BB01C2"/>
    <w:rsid w:val="00BB04E7"/>
    <w:rsid w:val="00BB2337"/>
    <w:rsid w:val="00BB72D3"/>
    <w:rsid w:val="00BC2A90"/>
    <w:rsid w:val="00BC3C18"/>
    <w:rsid w:val="00BC5A1E"/>
    <w:rsid w:val="00BC77A9"/>
    <w:rsid w:val="00BC7B0B"/>
    <w:rsid w:val="00BD04C3"/>
    <w:rsid w:val="00BD253A"/>
    <w:rsid w:val="00BD41C4"/>
    <w:rsid w:val="00BD4C39"/>
    <w:rsid w:val="00BE160A"/>
    <w:rsid w:val="00BE3D5E"/>
    <w:rsid w:val="00BF23A8"/>
    <w:rsid w:val="00BF445D"/>
    <w:rsid w:val="00BF630D"/>
    <w:rsid w:val="00C0074F"/>
    <w:rsid w:val="00C0481E"/>
    <w:rsid w:val="00C04D3C"/>
    <w:rsid w:val="00C059E7"/>
    <w:rsid w:val="00C05FE0"/>
    <w:rsid w:val="00C22E22"/>
    <w:rsid w:val="00C2619A"/>
    <w:rsid w:val="00C27B4F"/>
    <w:rsid w:val="00C30161"/>
    <w:rsid w:val="00C33355"/>
    <w:rsid w:val="00C344D7"/>
    <w:rsid w:val="00C3734E"/>
    <w:rsid w:val="00C41E6D"/>
    <w:rsid w:val="00C42A92"/>
    <w:rsid w:val="00C4527C"/>
    <w:rsid w:val="00C474DC"/>
    <w:rsid w:val="00C51687"/>
    <w:rsid w:val="00C5273E"/>
    <w:rsid w:val="00C56867"/>
    <w:rsid w:val="00C57699"/>
    <w:rsid w:val="00C60048"/>
    <w:rsid w:val="00C6488C"/>
    <w:rsid w:val="00C66745"/>
    <w:rsid w:val="00C704F0"/>
    <w:rsid w:val="00C70576"/>
    <w:rsid w:val="00C7345D"/>
    <w:rsid w:val="00C738D9"/>
    <w:rsid w:val="00C80687"/>
    <w:rsid w:val="00C8152E"/>
    <w:rsid w:val="00C85C3C"/>
    <w:rsid w:val="00C86914"/>
    <w:rsid w:val="00C93AAC"/>
    <w:rsid w:val="00C94736"/>
    <w:rsid w:val="00C95333"/>
    <w:rsid w:val="00C96BE4"/>
    <w:rsid w:val="00C97B8B"/>
    <w:rsid w:val="00CA14D2"/>
    <w:rsid w:val="00CA46B7"/>
    <w:rsid w:val="00CA6698"/>
    <w:rsid w:val="00CB01FC"/>
    <w:rsid w:val="00CB2E7F"/>
    <w:rsid w:val="00CB354E"/>
    <w:rsid w:val="00CB375F"/>
    <w:rsid w:val="00CC3F90"/>
    <w:rsid w:val="00CD6803"/>
    <w:rsid w:val="00CD7104"/>
    <w:rsid w:val="00CE3251"/>
    <w:rsid w:val="00CE758F"/>
    <w:rsid w:val="00CF0B72"/>
    <w:rsid w:val="00CF2694"/>
    <w:rsid w:val="00CF3168"/>
    <w:rsid w:val="00CF5F72"/>
    <w:rsid w:val="00CF77A6"/>
    <w:rsid w:val="00CF7C4D"/>
    <w:rsid w:val="00D01AD4"/>
    <w:rsid w:val="00D056B7"/>
    <w:rsid w:val="00D05DB2"/>
    <w:rsid w:val="00D07292"/>
    <w:rsid w:val="00D11D48"/>
    <w:rsid w:val="00D13ED0"/>
    <w:rsid w:val="00D14A77"/>
    <w:rsid w:val="00D235C3"/>
    <w:rsid w:val="00D267CC"/>
    <w:rsid w:val="00D26861"/>
    <w:rsid w:val="00D30164"/>
    <w:rsid w:val="00D31265"/>
    <w:rsid w:val="00D324A3"/>
    <w:rsid w:val="00D335F8"/>
    <w:rsid w:val="00D35CE8"/>
    <w:rsid w:val="00D35F7D"/>
    <w:rsid w:val="00D363C8"/>
    <w:rsid w:val="00D40EDF"/>
    <w:rsid w:val="00D41D5A"/>
    <w:rsid w:val="00D44BC4"/>
    <w:rsid w:val="00D50547"/>
    <w:rsid w:val="00D564A2"/>
    <w:rsid w:val="00D5740D"/>
    <w:rsid w:val="00D57F9D"/>
    <w:rsid w:val="00D6322A"/>
    <w:rsid w:val="00D637FB"/>
    <w:rsid w:val="00D662C4"/>
    <w:rsid w:val="00D66B2F"/>
    <w:rsid w:val="00D72D59"/>
    <w:rsid w:val="00D8286F"/>
    <w:rsid w:val="00D86CF2"/>
    <w:rsid w:val="00D8717A"/>
    <w:rsid w:val="00D8721B"/>
    <w:rsid w:val="00D92D6A"/>
    <w:rsid w:val="00D938EB"/>
    <w:rsid w:val="00D97DF0"/>
    <w:rsid w:val="00DA04B2"/>
    <w:rsid w:val="00DA1B54"/>
    <w:rsid w:val="00DA6001"/>
    <w:rsid w:val="00DA67E5"/>
    <w:rsid w:val="00DB1D53"/>
    <w:rsid w:val="00DB5380"/>
    <w:rsid w:val="00DB77BC"/>
    <w:rsid w:val="00DC08B2"/>
    <w:rsid w:val="00DC11C3"/>
    <w:rsid w:val="00DC3536"/>
    <w:rsid w:val="00DC72B7"/>
    <w:rsid w:val="00DD1624"/>
    <w:rsid w:val="00DD18C0"/>
    <w:rsid w:val="00DD21A0"/>
    <w:rsid w:val="00DD3124"/>
    <w:rsid w:val="00DD36AB"/>
    <w:rsid w:val="00DD431B"/>
    <w:rsid w:val="00DD6BBF"/>
    <w:rsid w:val="00DE12DA"/>
    <w:rsid w:val="00DE23E6"/>
    <w:rsid w:val="00DE4273"/>
    <w:rsid w:val="00DE6B9E"/>
    <w:rsid w:val="00DE7C72"/>
    <w:rsid w:val="00DF0FB9"/>
    <w:rsid w:val="00DF37FD"/>
    <w:rsid w:val="00DF6235"/>
    <w:rsid w:val="00DF798C"/>
    <w:rsid w:val="00E04750"/>
    <w:rsid w:val="00E057D7"/>
    <w:rsid w:val="00E15642"/>
    <w:rsid w:val="00E16D38"/>
    <w:rsid w:val="00E17A78"/>
    <w:rsid w:val="00E21BCF"/>
    <w:rsid w:val="00E30E30"/>
    <w:rsid w:val="00E3164A"/>
    <w:rsid w:val="00E36802"/>
    <w:rsid w:val="00E36871"/>
    <w:rsid w:val="00E37011"/>
    <w:rsid w:val="00E42762"/>
    <w:rsid w:val="00E47A04"/>
    <w:rsid w:val="00E501B0"/>
    <w:rsid w:val="00E51428"/>
    <w:rsid w:val="00E52CB2"/>
    <w:rsid w:val="00E53352"/>
    <w:rsid w:val="00E540DB"/>
    <w:rsid w:val="00E54DD8"/>
    <w:rsid w:val="00E54E56"/>
    <w:rsid w:val="00E555F9"/>
    <w:rsid w:val="00E55F1D"/>
    <w:rsid w:val="00E5606E"/>
    <w:rsid w:val="00E56398"/>
    <w:rsid w:val="00E63507"/>
    <w:rsid w:val="00E6413C"/>
    <w:rsid w:val="00E66DBF"/>
    <w:rsid w:val="00E71B81"/>
    <w:rsid w:val="00E73887"/>
    <w:rsid w:val="00E73A5D"/>
    <w:rsid w:val="00E74BBD"/>
    <w:rsid w:val="00E7686B"/>
    <w:rsid w:val="00E85D49"/>
    <w:rsid w:val="00E8656B"/>
    <w:rsid w:val="00E91B76"/>
    <w:rsid w:val="00E92EAD"/>
    <w:rsid w:val="00E93D1F"/>
    <w:rsid w:val="00E97CF8"/>
    <w:rsid w:val="00EA7707"/>
    <w:rsid w:val="00EB0514"/>
    <w:rsid w:val="00EB1834"/>
    <w:rsid w:val="00EB7D49"/>
    <w:rsid w:val="00EC4046"/>
    <w:rsid w:val="00EC49CE"/>
    <w:rsid w:val="00EC592A"/>
    <w:rsid w:val="00EC6FDC"/>
    <w:rsid w:val="00ED7353"/>
    <w:rsid w:val="00ED78AF"/>
    <w:rsid w:val="00EE1B06"/>
    <w:rsid w:val="00EE2697"/>
    <w:rsid w:val="00EE30F8"/>
    <w:rsid w:val="00EE3B94"/>
    <w:rsid w:val="00EE56FF"/>
    <w:rsid w:val="00EE5BF9"/>
    <w:rsid w:val="00EE7A2F"/>
    <w:rsid w:val="00EF5BF9"/>
    <w:rsid w:val="00EF74D3"/>
    <w:rsid w:val="00F0233E"/>
    <w:rsid w:val="00F22193"/>
    <w:rsid w:val="00F23713"/>
    <w:rsid w:val="00F30CCD"/>
    <w:rsid w:val="00F41049"/>
    <w:rsid w:val="00F41244"/>
    <w:rsid w:val="00F41B50"/>
    <w:rsid w:val="00F42707"/>
    <w:rsid w:val="00F43CBE"/>
    <w:rsid w:val="00F46FC4"/>
    <w:rsid w:val="00F529CF"/>
    <w:rsid w:val="00F67032"/>
    <w:rsid w:val="00F71306"/>
    <w:rsid w:val="00F74C5F"/>
    <w:rsid w:val="00F76077"/>
    <w:rsid w:val="00F77993"/>
    <w:rsid w:val="00F805DB"/>
    <w:rsid w:val="00F828EC"/>
    <w:rsid w:val="00F83663"/>
    <w:rsid w:val="00F86C2E"/>
    <w:rsid w:val="00F873A9"/>
    <w:rsid w:val="00F90121"/>
    <w:rsid w:val="00F91B0E"/>
    <w:rsid w:val="00F9547A"/>
    <w:rsid w:val="00FA01A0"/>
    <w:rsid w:val="00FA1B0C"/>
    <w:rsid w:val="00FA348E"/>
    <w:rsid w:val="00FA4B68"/>
    <w:rsid w:val="00FA6961"/>
    <w:rsid w:val="00FA722A"/>
    <w:rsid w:val="00FB25BC"/>
    <w:rsid w:val="00FB416B"/>
    <w:rsid w:val="00FB4B77"/>
    <w:rsid w:val="00FB775E"/>
    <w:rsid w:val="00FC221D"/>
    <w:rsid w:val="00FC4325"/>
    <w:rsid w:val="00FC6835"/>
    <w:rsid w:val="00FD1D98"/>
    <w:rsid w:val="00FD400B"/>
    <w:rsid w:val="00FE08C8"/>
    <w:rsid w:val="00FE2699"/>
    <w:rsid w:val="00FE294E"/>
    <w:rsid w:val="00FE3F02"/>
    <w:rsid w:val="00FE428F"/>
    <w:rsid w:val="00FE536E"/>
    <w:rsid w:val="00FE5925"/>
    <w:rsid w:val="00FE5FD5"/>
    <w:rsid w:val="00FF3811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E8A53"/>
  <w15:docId w15:val="{B52CA29F-D904-4826-9127-F7E9E993A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9" w:qFormat="1"/>
    <w:lsdException w:name="heading 2" w:semiHidden="1" w:uiPriority="29" w:unhideWhenUsed="1" w:qFormat="1"/>
    <w:lsdException w:name="heading 3" w:semiHidden="1" w:uiPriority="29" w:unhideWhenUsed="1" w:qFormat="1"/>
    <w:lsdException w:name="heading 4" w:semiHidden="1" w:uiPriority="29" w:unhideWhenUsed="1" w:qFormat="1"/>
    <w:lsdException w:name="heading 5" w:semiHidden="1" w:uiPriority="29" w:unhideWhenUsed="1" w:qFormat="1"/>
    <w:lsdException w:name="heading 6" w:semiHidden="1" w:uiPriority="29" w:unhideWhenUsed="1" w:qFormat="1"/>
    <w:lsdException w:name="heading 7" w:semiHidden="1" w:uiPriority="29" w:unhideWhenUsed="1" w:qFormat="1"/>
    <w:lsdException w:name="heading 8" w:semiHidden="1" w:uiPriority="29" w:unhideWhenUsed="1" w:qFormat="1"/>
    <w:lsdException w:name="heading 9" w:semiHidden="1" w:uiPriority="2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EDF"/>
    <w:pPr>
      <w:spacing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next w:val="Normal"/>
    <w:link w:val="Heading1Char"/>
    <w:uiPriority w:val="29"/>
    <w:qFormat/>
    <w:rsid w:val="00605E80"/>
    <w:pPr>
      <w:keepNext/>
      <w:numPr>
        <w:numId w:val="3"/>
      </w:numPr>
      <w:spacing w:before="320" w:after="160" w:line="240" w:lineRule="auto"/>
      <w:outlineLvl w:val="0"/>
    </w:pPr>
    <w:rPr>
      <w:rFonts w:asciiTheme="majorHAnsi" w:hAnsiTheme="majorHAnsi"/>
      <w:sz w:val="36"/>
      <w:szCs w:val="20"/>
    </w:rPr>
  </w:style>
  <w:style w:type="paragraph" w:styleId="Heading2">
    <w:name w:val="heading 2"/>
    <w:basedOn w:val="Heading1"/>
    <w:next w:val="Normal"/>
    <w:link w:val="Heading2Char"/>
    <w:uiPriority w:val="29"/>
    <w:qFormat/>
    <w:rsid w:val="0013688A"/>
    <w:pPr>
      <w:numPr>
        <w:ilvl w:val="1"/>
      </w:numPr>
      <w:outlineLvl w:val="1"/>
    </w:pPr>
    <w:rPr>
      <w:i/>
      <w:sz w:val="32"/>
    </w:rPr>
  </w:style>
  <w:style w:type="paragraph" w:styleId="Heading3">
    <w:name w:val="heading 3"/>
    <w:basedOn w:val="Heading2"/>
    <w:next w:val="Normal"/>
    <w:link w:val="Heading3Char"/>
    <w:uiPriority w:val="29"/>
    <w:qFormat/>
    <w:rsid w:val="0013688A"/>
    <w:pPr>
      <w:numPr>
        <w:ilvl w:val="2"/>
      </w:numPr>
      <w:spacing w:before="280" w:after="140"/>
      <w:outlineLvl w:val="2"/>
    </w:pPr>
    <w:rPr>
      <w:b/>
      <w:i w:val="0"/>
      <w:smallCaps/>
      <w:sz w:val="28"/>
    </w:rPr>
  </w:style>
  <w:style w:type="paragraph" w:styleId="Heading4">
    <w:name w:val="heading 4"/>
    <w:basedOn w:val="Heading3"/>
    <w:next w:val="Normal"/>
    <w:link w:val="Heading4Char"/>
    <w:uiPriority w:val="29"/>
    <w:qFormat/>
    <w:rsid w:val="0013688A"/>
    <w:pPr>
      <w:numPr>
        <w:ilvl w:val="3"/>
      </w:numPr>
      <w:outlineLvl w:val="3"/>
    </w:pPr>
    <w:rPr>
      <w:b w:val="0"/>
      <w:i/>
      <w:smallCaps w:val="0"/>
    </w:rPr>
  </w:style>
  <w:style w:type="paragraph" w:styleId="Heading5">
    <w:name w:val="heading 5"/>
    <w:basedOn w:val="Heading4"/>
    <w:next w:val="Normal"/>
    <w:link w:val="Heading5Char"/>
    <w:uiPriority w:val="29"/>
    <w:qFormat/>
    <w:rsid w:val="0013688A"/>
    <w:pPr>
      <w:numPr>
        <w:ilvl w:val="4"/>
      </w:numPr>
      <w:spacing w:before="240" w:after="120"/>
      <w:outlineLvl w:val="4"/>
    </w:pPr>
    <w:rPr>
      <w:b/>
      <w:i w:val="0"/>
      <w:sz w:val="24"/>
    </w:rPr>
  </w:style>
  <w:style w:type="paragraph" w:styleId="Heading6">
    <w:name w:val="heading 6"/>
    <w:basedOn w:val="Heading5"/>
    <w:next w:val="Normal"/>
    <w:link w:val="Heading6Char"/>
    <w:uiPriority w:val="29"/>
    <w:qFormat/>
    <w:rsid w:val="0013688A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29"/>
    <w:qFormat/>
    <w:rsid w:val="0013688A"/>
    <w:pPr>
      <w:numPr>
        <w:ilvl w:val="6"/>
      </w:numPr>
      <w:outlineLvl w:val="6"/>
    </w:pPr>
    <w:rPr>
      <w:rFonts w:ascii="FuturaTMedCon" w:hAnsi="FuturaTMedCon"/>
      <w:smallCaps/>
    </w:rPr>
  </w:style>
  <w:style w:type="paragraph" w:styleId="Heading8">
    <w:name w:val="heading 8"/>
    <w:basedOn w:val="Heading7"/>
    <w:next w:val="Normal"/>
    <w:link w:val="Heading8Char"/>
    <w:uiPriority w:val="29"/>
    <w:qFormat/>
    <w:rsid w:val="0013688A"/>
    <w:pPr>
      <w:numPr>
        <w:ilvl w:val="7"/>
      </w:numPr>
      <w:outlineLvl w:val="7"/>
    </w:pPr>
    <w:rPr>
      <w:i/>
    </w:rPr>
  </w:style>
  <w:style w:type="paragraph" w:styleId="Heading9">
    <w:name w:val="heading 9"/>
    <w:basedOn w:val="Heading7"/>
    <w:next w:val="Normal"/>
    <w:link w:val="Heading9Char"/>
    <w:uiPriority w:val="29"/>
    <w:qFormat/>
    <w:rsid w:val="0013688A"/>
    <w:pPr>
      <w:numPr>
        <w:ilvl w:val="8"/>
      </w:numPr>
      <w:spacing w:after="60"/>
      <w:outlineLvl w:val="8"/>
    </w:pPr>
    <w:rPr>
      <w:rFonts w:ascii="Arial" w:hAnsi="Arial"/>
      <w:b w:val="0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67E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7EF"/>
  </w:style>
  <w:style w:type="paragraph" w:styleId="Footer">
    <w:name w:val="footer"/>
    <w:basedOn w:val="Normal"/>
    <w:link w:val="FooterChar"/>
    <w:uiPriority w:val="99"/>
    <w:unhideWhenUsed/>
    <w:rsid w:val="00DE7C7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C72"/>
  </w:style>
  <w:style w:type="table" w:styleId="TableGrid">
    <w:name w:val="Table Grid"/>
    <w:basedOn w:val="TableNormal"/>
    <w:uiPriority w:val="59"/>
    <w:rsid w:val="00A823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23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239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395"/>
    <w:rPr>
      <w:rFonts w:ascii="Tahoma" w:hAnsi="Tahoma" w:cs="Tahoma"/>
      <w:sz w:val="16"/>
      <w:szCs w:val="16"/>
    </w:rPr>
  </w:style>
  <w:style w:type="paragraph" w:customStyle="1" w:styleId="PageHeaderItem">
    <w:name w:val="Page Header Item"/>
    <w:basedOn w:val="Normal"/>
    <w:next w:val="Normal"/>
    <w:uiPriority w:val="39"/>
    <w:semiHidden/>
    <w:rsid w:val="00933057"/>
    <w:pPr>
      <w:jc w:val="right"/>
    </w:pPr>
    <w:rPr>
      <w:rFonts w:ascii="Gill Sans MT Condensed" w:hAnsi="Gill Sans MT Condensed"/>
      <w:sz w:val="18"/>
    </w:rPr>
  </w:style>
  <w:style w:type="character" w:customStyle="1" w:styleId="Heading1Char">
    <w:name w:val="Heading 1 Char"/>
    <w:basedOn w:val="DefaultParagraphFont"/>
    <w:link w:val="Heading1"/>
    <w:uiPriority w:val="29"/>
    <w:rsid w:val="00605E80"/>
    <w:rPr>
      <w:rFonts w:asciiTheme="majorHAnsi" w:hAnsiTheme="majorHAnsi"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29"/>
    <w:rsid w:val="0013688A"/>
    <w:rPr>
      <w:rFonts w:ascii="Calibri" w:hAnsi="Calibri"/>
      <w:i/>
      <w:sz w:val="32"/>
      <w:szCs w:val="20"/>
    </w:rPr>
  </w:style>
  <w:style w:type="character" w:customStyle="1" w:styleId="Heading3Char">
    <w:name w:val="Heading 3 Char"/>
    <w:basedOn w:val="DefaultParagraphFont"/>
    <w:link w:val="Heading3"/>
    <w:uiPriority w:val="29"/>
    <w:rsid w:val="0013688A"/>
    <w:rPr>
      <w:rFonts w:ascii="Calibri" w:hAnsi="Calibri"/>
      <w:b/>
      <w:smallCaps/>
      <w:sz w:val="28"/>
      <w:szCs w:val="20"/>
    </w:rPr>
  </w:style>
  <w:style w:type="character" w:customStyle="1" w:styleId="Heading4Char">
    <w:name w:val="Heading 4 Char"/>
    <w:basedOn w:val="DefaultParagraphFont"/>
    <w:link w:val="Heading4"/>
    <w:uiPriority w:val="29"/>
    <w:rsid w:val="0013688A"/>
    <w:rPr>
      <w:rFonts w:ascii="Calibri" w:hAnsi="Calibri"/>
      <w:i/>
      <w:sz w:val="28"/>
      <w:szCs w:val="20"/>
    </w:rPr>
  </w:style>
  <w:style w:type="character" w:customStyle="1" w:styleId="Heading5Char">
    <w:name w:val="Heading 5 Char"/>
    <w:basedOn w:val="DefaultParagraphFont"/>
    <w:link w:val="Heading5"/>
    <w:uiPriority w:val="29"/>
    <w:rsid w:val="0013688A"/>
    <w:rPr>
      <w:rFonts w:ascii="Calibri" w:hAnsi="Calibri"/>
      <w:b/>
      <w:sz w:val="24"/>
      <w:szCs w:val="20"/>
    </w:rPr>
  </w:style>
  <w:style w:type="character" w:customStyle="1" w:styleId="Heading6Char">
    <w:name w:val="Heading 6 Char"/>
    <w:basedOn w:val="DefaultParagraphFont"/>
    <w:link w:val="Heading6"/>
    <w:uiPriority w:val="29"/>
    <w:rsid w:val="0013688A"/>
    <w:rPr>
      <w:rFonts w:ascii="Calibri" w:hAnsi="Calibri"/>
      <w:b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29"/>
    <w:rsid w:val="0013688A"/>
    <w:rPr>
      <w:rFonts w:ascii="FuturaTMedCon" w:hAnsi="FuturaTMedCon"/>
      <w:b/>
      <w:smallCaps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29"/>
    <w:rsid w:val="0013688A"/>
    <w:rPr>
      <w:rFonts w:ascii="FuturaTMedCon" w:hAnsi="FuturaTMedCon"/>
      <w:b/>
      <w:i/>
      <w:smallCaps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29"/>
    <w:rsid w:val="0013688A"/>
    <w:rPr>
      <w:rFonts w:ascii="Arial" w:hAnsi="Arial"/>
      <w:i/>
      <w:small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39"/>
    <w:rsid w:val="0045612E"/>
    <w:pPr>
      <w:jc w:val="center"/>
      <w:outlineLvl w:val="0"/>
    </w:pPr>
    <w:rPr>
      <w:rFonts w:ascii="Courier New" w:eastAsiaTheme="majorEastAsia" w:hAnsi="Courier New" w:cstheme="majorBidi"/>
      <w:b/>
      <w:bCs/>
      <w:smallCaps/>
      <w:kern w:val="28"/>
      <w:sz w:val="44"/>
      <w:szCs w:val="32"/>
    </w:rPr>
  </w:style>
  <w:style w:type="character" w:customStyle="1" w:styleId="TitleChar">
    <w:name w:val="Title Char"/>
    <w:basedOn w:val="DefaultParagraphFont"/>
    <w:link w:val="Title"/>
    <w:uiPriority w:val="39"/>
    <w:rsid w:val="00E91B76"/>
    <w:rPr>
      <w:rFonts w:ascii="Courier New" w:eastAsiaTheme="majorEastAsia" w:hAnsi="Courier New" w:cstheme="majorBidi"/>
      <w:b/>
      <w:bCs/>
      <w:smallCaps/>
      <w:kern w:val="28"/>
      <w:sz w:val="44"/>
      <w:szCs w:val="32"/>
    </w:rPr>
  </w:style>
  <w:style w:type="paragraph" w:styleId="Subtitle">
    <w:name w:val="Subtitle"/>
    <w:basedOn w:val="Normal"/>
    <w:next w:val="Normal"/>
    <w:link w:val="SubtitleChar"/>
    <w:uiPriority w:val="39"/>
    <w:semiHidden/>
    <w:qFormat/>
    <w:rsid w:val="0013688A"/>
    <w:pPr>
      <w:spacing w:after="60"/>
      <w:jc w:val="center"/>
      <w:outlineLvl w:val="1"/>
    </w:pPr>
    <w:rPr>
      <w:rFonts w:asciiTheme="majorHAnsi" w:eastAsiaTheme="majorEastAsia" w:hAnsiTheme="majorHAnsi" w:cstheme="majorBidi"/>
      <w:szCs w:val="24"/>
    </w:rPr>
  </w:style>
  <w:style w:type="character" w:customStyle="1" w:styleId="SubtitleChar">
    <w:name w:val="Subtitle Char"/>
    <w:basedOn w:val="DefaultParagraphFont"/>
    <w:link w:val="Subtitle"/>
    <w:uiPriority w:val="39"/>
    <w:semiHidden/>
    <w:rsid w:val="0013688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qFormat/>
    <w:rsid w:val="0013688A"/>
    <w:rPr>
      <w:b/>
      <w:bCs/>
    </w:rPr>
  </w:style>
  <w:style w:type="character" w:styleId="Emphasis">
    <w:name w:val="Emphasis"/>
    <w:basedOn w:val="DefaultParagraphFont"/>
    <w:rsid w:val="00467170"/>
    <w:rPr>
      <w:i/>
      <w:iCs/>
    </w:rPr>
  </w:style>
  <w:style w:type="paragraph" w:styleId="NoSpacing">
    <w:name w:val="No Spacing"/>
    <w:basedOn w:val="Normal"/>
    <w:uiPriority w:val="9"/>
    <w:semiHidden/>
    <w:qFormat/>
    <w:rsid w:val="0013688A"/>
  </w:style>
  <w:style w:type="paragraph" w:styleId="ListParagraph">
    <w:name w:val="List Paragraph"/>
    <w:basedOn w:val="Normal"/>
    <w:qFormat/>
    <w:rsid w:val="00467170"/>
    <w:pPr>
      <w:ind w:left="720"/>
    </w:pPr>
    <w:rPr>
      <w:rFonts w:ascii="Calibri" w:eastAsia="Calibri" w:hAnsi="Calibri"/>
      <w:sz w:val="22"/>
      <w:szCs w:val="22"/>
      <w:lang w:eastAsia="en-GB"/>
    </w:rPr>
  </w:style>
  <w:style w:type="character" w:styleId="SubtleEmphasis">
    <w:name w:val="Subtle Emphasis"/>
    <w:uiPriority w:val="19"/>
    <w:semiHidden/>
    <w:rsid w:val="00467170"/>
    <w:rPr>
      <w:i/>
      <w:iCs/>
      <w:color w:val="808080" w:themeColor="text1" w:themeTint="7F"/>
    </w:rPr>
  </w:style>
  <w:style w:type="character" w:styleId="IntenseEmphasis">
    <w:name w:val="Intense Emphasis"/>
    <w:uiPriority w:val="21"/>
    <w:semiHidden/>
    <w:rsid w:val="00467170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semiHidden/>
    <w:rsid w:val="00467170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semiHidden/>
    <w:rsid w:val="00467170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9"/>
    <w:semiHidden/>
    <w:qFormat/>
    <w:rsid w:val="0013688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3688A"/>
    <w:pPr>
      <w:numPr>
        <w:numId w:val="0"/>
      </w:numPr>
      <w:spacing w:before="240" w:after="60"/>
      <w:outlineLvl w:val="9"/>
    </w:pPr>
    <w:rPr>
      <w:rFonts w:eastAsiaTheme="majorEastAsia" w:cstheme="majorBidi"/>
      <w:b/>
      <w:bCs/>
      <w:kern w:val="32"/>
      <w:sz w:val="32"/>
      <w:szCs w:val="32"/>
    </w:rPr>
  </w:style>
  <w:style w:type="paragraph" w:customStyle="1" w:styleId="ProjectName">
    <w:name w:val="ProjectName"/>
    <w:basedOn w:val="Normal"/>
    <w:next w:val="Normal"/>
    <w:uiPriority w:val="39"/>
    <w:rsid w:val="00A03A30"/>
    <w:pPr>
      <w:ind w:left="40"/>
      <w:jc w:val="center"/>
    </w:pPr>
    <w:rPr>
      <w:rFonts w:ascii="Courier New" w:eastAsia="Times New Roman" w:hAnsi="Courier New" w:cs="Times New Roman"/>
      <w:smallCaps/>
      <w:spacing w:val="26"/>
      <w:sz w:val="32"/>
    </w:rPr>
  </w:style>
  <w:style w:type="paragraph" w:customStyle="1" w:styleId="InstrumentName">
    <w:name w:val="InstrumentName"/>
    <w:basedOn w:val="Normal"/>
    <w:next w:val="Normal"/>
    <w:uiPriority w:val="39"/>
    <w:rsid w:val="0099162E"/>
    <w:pPr>
      <w:spacing w:before="120"/>
      <w:ind w:left="40"/>
      <w:jc w:val="right"/>
    </w:pPr>
    <w:rPr>
      <w:rFonts w:ascii="Courier New" w:eastAsia="Times New Roman" w:hAnsi="Courier New" w:cs="Times New Roman"/>
      <w:smallCaps/>
      <w:spacing w:val="26"/>
      <w:sz w:val="36"/>
    </w:rPr>
  </w:style>
  <w:style w:type="paragraph" w:customStyle="1" w:styleId="DocPreparedBy">
    <w:name w:val="DocPreparedBy"/>
    <w:basedOn w:val="ControlSection"/>
    <w:next w:val="Normal"/>
    <w:uiPriority w:val="39"/>
    <w:rsid w:val="000E0D88"/>
  </w:style>
  <w:style w:type="numbering" w:customStyle="1" w:styleId="MyHeadings">
    <w:name w:val="My Headings"/>
    <w:uiPriority w:val="99"/>
    <w:rsid w:val="00BD253A"/>
    <w:pPr>
      <w:numPr>
        <w:numId w:val="1"/>
      </w:numPr>
    </w:pPr>
  </w:style>
  <w:style w:type="paragraph" w:customStyle="1" w:styleId="DocApprovedBy">
    <w:name w:val="DocApprovedBy"/>
    <w:basedOn w:val="ControlSection"/>
    <w:next w:val="Normal"/>
    <w:uiPriority w:val="39"/>
    <w:rsid w:val="000E0D88"/>
  </w:style>
  <w:style w:type="paragraph" w:customStyle="1" w:styleId="DocReferenceCode">
    <w:name w:val="DocReferenceCode"/>
    <w:basedOn w:val="ControlSection"/>
    <w:next w:val="Normal"/>
    <w:uiPriority w:val="39"/>
    <w:rsid w:val="000E0D88"/>
  </w:style>
  <w:style w:type="paragraph" w:customStyle="1" w:styleId="DocIssue">
    <w:name w:val="DocIssue"/>
    <w:basedOn w:val="ControlSection"/>
    <w:next w:val="Normal"/>
    <w:uiPriority w:val="39"/>
    <w:rsid w:val="000E0D88"/>
  </w:style>
  <w:style w:type="paragraph" w:customStyle="1" w:styleId="DocRevision">
    <w:name w:val="DocRevision"/>
    <w:basedOn w:val="ControlSection"/>
    <w:next w:val="Normal"/>
    <w:uiPriority w:val="39"/>
    <w:rsid w:val="000E0D88"/>
  </w:style>
  <w:style w:type="paragraph" w:customStyle="1" w:styleId="DocDateOfIssue">
    <w:name w:val="DocDateOfIssue"/>
    <w:basedOn w:val="ControlSection"/>
    <w:next w:val="Normal"/>
    <w:uiPriority w:val="39"/>
    <w:rsid w:val="000E0D88"/>
  </w:style>
  <w:style w:type="paragraph" w:styleId="CommentText">
    <w:name w:val="annotation text"/>
    <w:aliases w:val="Comments &amp; Notes"/>
    <w:basedOn w:val="Normal"/>
    <w:link w:val="CommentTextChar"/>
    <w:qFormat/>
    <w:rsid w:val="0013688A"/>
    <w:rPr>
      <w:sz w:val="20"/>
    </w:rPr>
  </w:style>
  <w:style w:type="character" w:customStyle="1" w:styleId="CommentTextChar">
    <w:name w:val="Comment Text Char"/>
    <w:aliases w:val="Comments &amp; Notes Char"/>
    <w:basedOn w:val="DefaultParagraphFont"/>
    <w:link w:val="CommentText"/>
    <w:rsid w:val="0013688A"/>
    <w:rPr>
      <w:rFonts w:ascii="Times New Roman" w:hAnsi="Times New Roman"/>
      <w:sz w:val="20"/>
      <w:szCs w:val="20"/>
    </w:rPr>
  </w:style>
  <w:style w:type="paragraph" w:styleId="Caption">
    <w:name w:val="caption"/>
    <w:basedOn w:val="Normal"/>
    <w:next w:val="Normal"/>
    <w:link w:val="CaptionChar"/>
    <w:qFormat/>
    <w:rsid w:val="0013688A"/>
    <w:pPr>
      <w:spacing w:before="120" w:after="120"/>
      <w:ind w:left="1276" w:right="284" w:hanging="992"/>
    </w:pPr>
    <w:rPr>
      <w:b/>
      <w:sz w:val="20"/>
    </w:rPr>
  </w:style>
  <w:style w:type="character" w:customStyle="1" w:styleId="CaptionChar">
    <w:name w:val="Caption Char"/>
    <w:basedOn w:val="DefaultParagraphFont"/>
    <w:link w:val="Caption"/>
    <w:rsid w:val="0013688A"/>
    <w:rPr>
      <w:rFonts w:ascii="Times New Roman" w:hAnsi="Times New Roman"/>
      <w:b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85CD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85CDB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31"/>
    <w:semiHidden/>
    <w:rsid w:val="004671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31"/>
    <w:semiHidden/>
    <w:rsid w:val="002D7125"/>
    <w:rPr>
      <w:rFonts w:ascii="Times New Roman" w:hAnsi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1"/>
    <w:semiHidden/>
    <w:rsid w:val="0046717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1"/>
    <w:semiHidden/>
    <w:rsid w:val="002D7125"/>
    <w:rPr>
      <w:rFonts w:ascii="Times New Roman" w:hAnsi="Times New Roman"/>
      <w:b/>
      <w:bCs/>
      <w:i/>
      <w:iCs/>
      <w:color w:val="4F81BD" w:themeColor="accent1"/>
      <w:sz w:val="24"/>
      <w:szCs w:val="20"/>
    </w:rPr>
  </w:style>
  <w:style w:type="character" w:customStyle="1" w:styleId="TableHeaderLabels">
    <w:name w:val="Table Header &amp; Labels"/>
    <w:basedOn w:val="DefaultParagraphFont"/>
    <w:qFormat/>
    <w:rsid w:val="0013688A"/>
    <w:rPr>
      <w:rFonts w:ascii="FuturaTMedCon" w:hAnsi="FuturaTMedCon"/>
      <w:noProof/>
      <w:sz w:val="24"/>
    </w:rPr>
  </w:style>
  <w:style w:type="paragraph" w:customStyle="1" w:styleId="ItemTitle">
    <w:name w:val="Item Title"/>
    <w:basedOn w:val="Normal"/>
    <w:next w:val="Normal"/>
    <w:uiPriority w:val="30"/>
    <w:rsid w:val="00C60048"/>
    <w:pPr>
      <w:spacing w:before="480" w:after="240"/>
    </w:pPr>
    <w:rPr>
      <w:rFonts w:ascii="Courier New" w:hAnsi="Courier New"/>
      <w:b/>
      <w:smallCaps/>
      <w:spacing w:val="120"/>
      <w:sz w:val="26"/>
    </w:rPr>
  </w:style>
  <w:style w:type="paragraph" w:styleId="BodyText">
    <w:name w:val="Body Text"/>
    <w:basedOn w:val="Normal"/>
    <w:link w:val="BodyTextChar"/>
    <w:qFormat/>
    <w:rsid w:val="0013688A"/>
    <w:rPr>
      <w:rFonts w:eastAsia="Times New Roman" w:cs="Times New Roman"/>
      <w:szCs w:val="24"/>
    </w:rPr>
  </w:style>
  <w:style w:type="numbering" w:customStyle="1" w:styleId="MyAnnexes">
    <w:name w:val="My Annexes"/>
    <w:uiPriority w:val="99"/>
    <w:rsid w:val="00CA46B7"/>
    <w:pPr>
      <w:numPr>
        <w:numId w:val="2"/>
      </w:numPr>
    </w:pPr>
  </w:style>
  <w:style w:type="character" w:customStyle="1" w:styleId="RequirementTag">
    <w:name w:val="Requirement  Tag"/>
    <w:basedOn w:val="DefaultParagraphFont"/>
    <w:qFormat/>
    <w:rsid w:val="0013688A"/>
    <w:rPr>
      <w:rFonts w:ascii="Times New Roman" w:hAnsi="Times New Roman"/>
      <w:b/>
      <w:sz w:val="24"/>
    </w:rPr>
  </w:style>
  <w:style w:type="character" w:customStyle="1" w:styleId="RequirementRedTag">
    <w:name w:val="Requirement Red Tag"/>
    <w:basedOn w:val="RequirementTag"/>
    <w:qFormat/>
    <w:rsid w:val="0013688A"/>
    <w:rPr>
      <w:rFonts w:ascii="Times New Roman" w:hAnsi="Times New Roman"/>
      <w:b/>
      <w:bCs/>
      <w:color w:val="FF0000"/>
      <w:sz w:val="24"/>
      <w:u w:val="single"/>
    </w:rPr>
  </w:style>
  <w:style w:type="character" w:customStyle="1" w:styleId="BodyTextChar">
    <w:name w:val="Body Text Char"/>
    <w:basedOn w:val="DefaultParagraphFont"/>
    <w:link w:val="BodyText"/>
    <w:rsid w:val="0013688A"/>
    <w:rPr>
      <w:rFonts w:ascii="Times New Roman" w:eastAsia="Times New Roman" w:hAnsi="Times New Roman" w:cs="Times New Roman"/>
      <w:sz w:val="24"/>
      <w:szCs w:val="24"/>
    </w:rPr>
  </w:style>
  <w:style w:type="paragraph" w:customStyle="1" w:styleId="DocOrganisation">
    <w:name w:val="DocOrganisation"/>
    <w:basedOn w:val="ControlSection"/>
    <w:next w:val="Normal"/>
    <w:uiPriority w:val="39"/>
    <w:rsid w:val="00D40EDF"/>
    <w:rPr>
      <w:sz w:val="22"/>
    </w:rPr>
  </w:style>
  <w:style w:type="paragraph" w:customStyle="1" w:styleId="DocTitle">
    <w:name w:val="DocTitle"/>
    <w:basedOn w:val="ControlSection"/>
    <w:next w:val="Normal"/>
    <w:uiPriority w:val="39"/>
    <w:rsid w:val="00E91B76"/>
    <w:rPr>
      <w:sz w:val="22"/>
    </w:rPr>
  </w:style>
  <w:style w:type="paragraph" w:customStyle="1" w:styleId="DocInstrumentCode">
    <w:name w:val="DocInstrumentCode"/>
    <w:basedOn w:val="ControlSection"/>
    <w:next w:val="Normal"/>
    <w:uiPriority w:val="39"/>
    <w:rsid w:val="00E91B76"/>
    <w:rPr>
      <w:sz w:val="22"/>
    </w:rPr>
  </w:style>
  <w:style w:type="paragraph" w:customStyle="1" w:styleId="DocInstrumentName">
    <w:name w:val="DocInstrumentName"/>
    <w:basedOn w:val="ControlSection"/>
    <w:next w:val="Normal"/>
    <w:uiPriority w:val="39"/>
    <w:rsid w:val="00E91B76"/>
    <w:rPr>
      <w:sz w:val="22"/>
    </w:rPr>
  </w:style>
  <w:style w:type="paragraph" w:customStyle="1" w:styleId="DocProjectName">
    <w:name w:val="DocProjectName"/>
    <w:basedOn w:val="ControlSection"/>
    <w:next w:val="Normal"/>
    <w:uiPriority w:val="39"/>
    <w:rsid w:val="00E91B76"/>
    <w:rPr>
      <w:sz w:val="22"/>
    </w:rPr>
  </w:style>
  <w:style w:type="paragraph" w:customStyle="1" w:styleId="ControlSection">
    <w:name w:val="ControlSection"/>
    <w:next w:val="Normal"/>
    <w:qFormat/>
    <w:rsid w:val="00B5405B"/>
    <w:rPr>
      <w:rFonts w:ascii="Times New Roman" w:hAnsi="Times New Roman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745C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745CCF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745CCF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45CCF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45CCF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745CCF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745CCF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745CCF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745CCF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745CCF"/>
    <w:pPr>
      <w:spacing w:after="100"/>
      <w:ind w:left="1920"/>
    </w:pPr>
  </w:style>
  <w:style w:type="paragraph" w:styleId="TableofFigures">
    <w:name w:val="table of figures"/>
    <w:basedOn w:val="Normal"/>
    <w:next w:val="Normal"/>
    <w:uiPriority w:val="99"/>
    <w:unhideWhenUsed/>
    <w:rsid w:val="007E7BDC"/>
  </w:style>
  <w:style w:type="character" w:styleId="FollowedHyperlink">
    <w:name w:val="FollowedHyperlink"/>
    <w:basedOn w:val="DefaultParagraphFont"/>
    <w:uiPriority w:val="99"/>
    <w:semiHidden/>
    <w:unhideWhenUsed/>
    <w:rsid w:val="000E6428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E56F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56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56FF"/>
    <w:rPr>
      <w:rFonts w:ascii="Times New Roman" w:hAnsi="Times New Roman"/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EE56FF"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rsid w:val="00EB7D49"/>
    <w:pPr>
      <w:spacing w:line="240" w:lineRule="auto"/>
    </w:pPr>
    <w:rPr>
      <w:rFonts w:ascii="Times New Roman" w:hAnsi="Times New Roman"/>
      <w:sz w:val="24"/>
      <w:szCs w:val="20"/>
    </w:rPr>
  </w:style>
  <w:style w:type="table" w:styleId="PlainTable2">
    <w:name w:val="Plain Table 2"/>
    <w:basedOn w:val="TableNormal"/>
    <w:uiPriority w:val="42"/>
    <w:rsid w:val="00955B68"/>
    <w:pPr>
      <w:spacing w:line="240" w:lineRule="auto"/>
    </w:pPr>
    <w:rPr>
      <w:sz w:val="20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Imperial%20College%20London\HelioSwarm%20-%20Documents\IMAP\IMAP%20Template%20-%2020201208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Solar Orbiter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lcf76f155ced4ddcb4097134ff3c332f xmlns="355fac86-990a-4e1e-946c-0894aa034b39">
      <Terms xmlns="http://schemas.microsoft.com/office/infopath/2007/PartnerControls"/>
    </lcf76f155ced4ddcb4097134ff3c332f>
    <TaxCatchAll xmlns="073a8def-a79a-4de6-ac2a-ec3d2ddc9069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280731A184A47825714BE46726EE2" ma:contentTypeVersion="14" ma:contentTypeDescription="Create a new document." ma:contentTypeScope="" ma:versionID="c660aef677f043f1304a4141fad67e0b">
  <xsd:schema xmlns:xsd="http://www.w3.org/2001/XMLSchema" xmlns:xs="http://www.w3.org/2001/XMLSchema" xmlns:p="http://schemas.microsoft.com/office/2006/metadata/properties" xmlns:ns2="355fac86-990a-4e1e-946c-0894aa034b39" xmlns:ns3="073a8def-a79a-4de6-ac2a-ec3d2ddc9069" targetNamespace="http://schemas.microsoft.com/office/2006/metadata/properties" ma:root="true" ma:fieldsID="c531c38888d71d3311e66ce76f44f231" ns2:_="" ns3:_="">
    <xsd:import namespace="355fac86-990a-4e1e-946c-0894aa034b39"/>
    <xsd:import namespace="073a8def-a79a-4de6-ac2a-ec3d2ddc90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5fac86-990a-4e1e-946c-0894aa034b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74661dae-d6df-48fc-a54e-a577d2899e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3a8def-a79a-4de6-ac2a-ec3d2ddc906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29b3d341-112d-48a8-8a9c-19c1cb39a399}" ma:internalName="TaxCatchAll" ma:showField="CatchAllData" ma:web="073a8def-a79a-4de6-ac2a-ec3d2ddc90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C8B5D3-58CC-4A05-9A70-EB225AF465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FAA4960-610C-4248-908E-2C65E39319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A01258-C07D-4519-B6B2-D76CE673525F}">
  <ds:schemaRefs>
    <ds:schemaRef ds:uri="http://schemas.microsoft.com/office/2006/metadata/properties"/>
    <ds:schemaRef ds:uri="355fac86-990a-4e1e-946c-0894aa034b39"/>
    <ds:schemaRef ds:uri="http://schemas.microsoft.com/office/infopath/2007/PartnerControls"/>
    <ds:schemaRef ds:uri="073a8def-a79a-4de6-ac2a-ec3d2ddc9069"/>
  </ds:schemaRefs>
</ds:datastoreItem>
</file>

<file path=customXml/itemProps5.xml><?xml version="1.0" encoding="utf-8"?>
<ds:datastoreItem xmlns:ds="http://schemas.openxmlformats.org/officeDocument/2006/customXml" ds:itemID="{DF4F5A1C-E6A9-479E-8273-318AB9FA4E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5fac86-990a-4e1e-946c-0894aa034b39"/>
    <ds:schemaRef ds:uri="073a8def-a79a-4de6-ac2a-ec3d2ddc90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IMAP Template - 20201208</Template>
  <TotalTime>4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</Company>
  <LinksUpToDate>false</LinksUpToDate>
  <CharactersWithSpaces>419</CharactersWithSpaces>
  <SharedDoc>false</SharedDoc>
  <HLinks>
    <vt:vector size="108" baseType="variant">
      <vt:variant>
        <vt:i4>1048631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_Toc163049185</vt:lpwstr>
      </vt:variant>
      <vt:variant>
        <vt:i4>1048631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_Toc163049184</vt:lpwstr>
      </vt:variant>
      <vt:variant>
        <vt:i4>1048631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_Toc163049183</vt:lpwstr>
      </vt:variant>
      <vt:variant>
        <vt:i4>1048631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_Toc163049182</vt:lpwstr>
      </vt:variant>
      <vt:variant>
        <vt:i4>1048631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_Toc163049181</vt:lpwstr>
      </vt:variant>
      <vt:variant>
        <vt:i4>1048631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_Toc163049180</vt:lpwstr>
      </vt:variant>
      <vt:variant>
        <vt:i4>2031671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_Toc163049179</vt:lpwstr>
      </vt:variant>
      <vt:variant>
        <vt:i4>2031671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_Toc163049178</vt:lpwstr>
      </vt:variant>
      <vt:variant>
        <vt:i4>2031671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_Toc163049177</vt:lpwstr>
      </vt:variant>
      <vt:variant>
        <vt:i4>2031671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_Toc163049176</vt:lpwstr>
      </vt:variant>
      <vt:variant>
        <vt:i4>2031671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_Toc163049175</vt:lpwstr>
      </vt:variant>
      <vt:variant>
        <vt:i4>2031671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_Toc163049174</vt:lpwstr>
      </vt:variant>
      <vt:variant>
        <vt:i4>2031671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_Toc163049173</vt:lpwstr>
      </vt:variant>
      <vt:variant>
        <vt:i4>2031671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_Toc163049172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_Toc163049171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_Toc163049170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_Toc163049169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_Toc163049168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O'Brien, Helen L</dc:creator>
  <cp:keywords/>
  <cp:lastModifiedBy>Facchinelli, Michele</cp:lastModifiedBy>
  <cp:revision>4</cp:revision>
  <cp:lastPrinted>2024-07-12T15:26:00Z</cp:lastPrinted>
  <dcterms:created xsi:type="dcterms:W3CDTF">2025-02-26T16:44:00Z</dcterms:created>
  <dcterms:modified xsi:type="dcterms:W3CDTF">2025-02-26T16:47:00Z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0x01010092F730153EC1F3429E9DE85733314389</vt:lpwstr>
  </property>
  <property fmtid="{D5CDD505-2E9C-101B-9397-08002B2CF9AE}" pid="3" name="Order">
    <vt:r8>225600</vt:r8>
  </property>
  <property fmtid="{D5CDD505-2E9C-101B-9397-08002B2CF9AE}" pid="4" name="xd_ProgID">
    <vt:lpwstr/>
  </property>
  <property fmtid="{D5CDD505-2E9C-101B-9397-08002B2CF9AE}" pid="5" name="TemplateUrl">
    <vt:lpwstr/>
  </property>
  <property fmtid="{D5CDD505-2E9C-101B-9397-08002B2CF9AE}" pid="6" name="MediaServiceImageTags">
    <vt:lpwstr/>
  </property>
</Properties>
</file>